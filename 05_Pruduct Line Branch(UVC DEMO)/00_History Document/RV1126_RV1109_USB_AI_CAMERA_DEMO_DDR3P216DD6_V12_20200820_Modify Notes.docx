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4041C1" w:rsidRPr="0014216E" w:rsidRDefault="004041C1" w:rsidP="000B4DE7">
      <w:pPr>
        <w:ind w:firstLineChars="50" w:firstLine="140"/>
        <w:rPr>
          <w:rFonts w:ascii="宋体" w:hAnsi="宋体"/>
          <w:sz w:val="28"/>
          <w:szCs w:val="28"/>
        </w:rPr>
      </w:pPr>
      <w:r w:rsidRPr="0014216E">
        <w:rPr>
          <w:rFonts w:ascii="宋体" w:hAnsi="宋体" w:hint="eastAsia"/>
          <w:sz w:val="28"/>
          <w:szCs w:val="28"/>
        </w:rPr>
        <w:t xml:space="preserve">密级状态：绝密(    )    秘密(    )    内部( </w:t>
      </w:r>
      <w:r w:rsidR="005E6ABE" w:rsidRPr="0014216E">
        <w:rPr>
          <w:rFonts w:ascii="宋体" w:hAnsi="宋体" w:hint="eastAsia"/>
          <w:sz w:val="28"/>
          <w:szCs w:val="28"/>
        </w:rPr>
        <w:t xml:space="preserve"> </w:t>
      </w:r>
      <w:r w:rsidRPr="0014216E">
        <w:rPr>
          <w:rFonts w:ascii="宋体" w:hAnsi="宋体" w:hint="eastAsia"/>
          <w:sz w:val="28"/>
          <w:szCs w:val="28"/>
        </w:rPr>
        <w:t xml:space="preserve"> )     公开(</w:t>
      </w:r>
      <w:r w:rsidR="00A95DF2" w:rsidRPr="0014216E">
        <w:rPr>
          <w:rFonts w:ascii="宋体" w:hAnsi="宋体" w:hint="eastAsia"/>
          <w:sz w:val="28"/>
          <w:szCs w:val="28"/>
        </w:rPr>
        <w:t>√</w:t>
      </w:r>
      <w:r w:rsidR="005E6ABE" w:rsidRPr="0014216E">
        <w:rPr>
          <w:rFonts w:ascii="宋体" w:hAnsi="宋体" w:hint="eastAsia"/>
          <w:sz w:val="28"/>
          <w:szCs w:val="28"/>
        </w:rPr>
        <w:t xml:space="preserve"> </w:t>
      </w:r>
      <w:r w:rsidRPr="0014216E">
        <w:rPr>
          <w:rFonts w:ascii="宋体" w:hAnsi="宋体" w:hint="eastAsia"/>
          <w:sz w:val="28"/>
          <w:szCs w:val="28"/>
        </w:rPr>
        <w:t>)</w:t>
      </w:r>
    </w:p>
    <w:p w:rsidR="004041C1" w:rsidRPr="0014216E" w:rsidRDefault="004041C1"/>
    <w:p w:rsidR="004041C1" w:rsidRPr="0014216E" w:rsidRDefault="004041C1"/>
    <w:p w:rsidR="004041C1" w:rsidRPr="0014216E" w:rsidRDefault="004041C1"/>
    <w:p w:rsidR="004041C1" w:rsidRPr="0014216E" w:rsidRDefault="004041C1"/>
    <w:p w:rsidR="004041C1" w:rsidRPr="0014216E" w:rsidRDefault="004041C1"/>
    <w:p w:rsidR="0023565B" w:rsidRDefault="0023565B">
      <w:pPr>
        <w:jc w:val="center"/>
        <w:rPr>
          <w:rFonts w:ascii="宋体" w:hAnsi="宋体"/>
          <w:b/>
          <w:sz w:val="44"/>
          <w:szCs w:val="44"/>
        </w:rPr>
      </w:pPr>
      <w:bookmarkStart w:id="0" w:name="OLE_LINK1"/>
      <w:bookmarkStart w:id="1" w:name="OLE_LINK2"/>
      <w:bookmarkStart w:id="2" w:name="OLE_LINK4"/>
      <w:r w:rsidRPr="0023565B">
        <w:rPr>
          <w:rFonts w:ascii="宋体" w:hAnsi="宋体"/>
          <w:b/>
          <w:sz w:val="44"/>
          <w:szCs w:val="44"/>
        </w:rPr>
        <w:t>RV1126_RV1109_USB_AI_CAMERA_DEMO_</w:t>
      </w:r>
    </w:p>
    <w:p w:rsidR="00B52AEF" w:rsidRPr="0014216E" w:rsidRDefault="0023565B">
      <w:pPr>
        <w:jc w:val="center"/>
        <w:rPr>
          <w:rFonts w:ascii="宋体" w:hAnsi="宋体"/>
          <w:b/>
          <w:sz w:val="44"/>
          <w:szCs w:val="44"/>
        </w:rPr>
      </w:pPr>
      <w:r w:rsidRPr="0023565B">
        <w:rPr>
          <w:rFonts w:ascii="宋体" w:hAnsi="宋体"/>
          <w:b/>
          <w:sz w:val="44"/>
          <w:szCs w:val="44"/>
        </w:rPr>
        <w:t>DDR3P216DD6_V12_20200820</w:t>
      </w:r>
    </w:p>
    <w:bookmarkEnd w:id="0"/>
    <w:bookmarkEnd w:id="1"/>
    <w:bookmarkEnd w:id="2"/>
    <w:p w:rsidR="004041C1" w:rsidRPr="0014216E" w:rsidRDefault="007B6F7D">
      <w:pPr>
        <w:jc w:val="center"/>
        <w:rPr>
          <w:rFonts w:ascii="宋体" w:hAnsi="宋体"/>
          <w:b/>
          <w:sz w:val="44"/>
          <w:szCs w:val="44"/>
        </w:rPr>
      </w:pPr>
      <w:r w:rsidRPr="0014216E">
        <w:rPr>
          <w:rFonts w:ascii="宋体" w:hAnsi="宋体" w:hint="eastAsia"/>
          <w:b/>
          <w:sz w:val="44"/>
          <w:szCs w:val="44"/>
        </w:rPr>
        <w:t>Modify Notes</w:t>
      </w:r>
    </w:p>
    <w:p w:rsidR="004041C1" w:rsidRPr="0014216E" w:rsidRDefault="004041C1" w:rsidP="0043511F">
      <w:pPr>
        <w:spacing w:beforeLines="50" w:before="175" w:afterLines="50" w:after="175"/>
        <w:jc w:val="center"/>
        <w:rPr>
          <w:rFonts w:ascii="宋体" w:hAnsi="宋体"/>
          <w:sz w:val="32"/>
          <w:szCs w:val="32"/>
        </w:rPr>
      </w:pPr>
      <w:r w:rsidRPr="0014216E">
        <w:rPr>
          <w:rFonts w:ascii="宋体" w:hAnsi="宋体" w:hint="eastAsia"/>
          <w:sz w:val="32"/>
          <w:szCs w:val="32"/>
        </w:rPr>
        <w:t>（技术部，</w:t>
      </w:r>
      <w:r w:rsidR="003452CA" w:rsidRPr="0014216E">
        <w:rPr>
          <w:rFonts w:ascii="宋体" w:hAnsi="宋体" w:hint="eastAsia"/>
          <w:sz w:val="32"/>
          <w:szCs w:val="32"/>
        </w:rPr>
        <w:t>硬件</w:t>
      </w:r>
      <w:r w:rsidRPr="0014216E">
        <w:rPr>
          <w:rFonts w:ascii="宋体" w:hAnsi="宋体" w:hint="eastAsia"/>
          <w:sz w:val="32"/>
          <w:szCs w:val="32"/>
        </w:rPr>
        <w:t>组）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701"/>
        <w:gridCol w:w="3685"/>
      </w:tblGrid>
      <w:tr w:rsidR="004041C1" w:rsidRPr="0014216E">
        <w:trPr>
          <w:cantSplit/>
          <w:trHeight w:val="319"/>
        </w:trPr>
        <w:tc>
          <w:tcPr>
            <w:tcW w:w="1843" w:type="dxa"/>
            <w:vMerge w:val="restart"/>
            <w:shd w:val="clear" w:color="auto" w:fill="auto"/>
          </w:tcPr>
          <w:p w:rsidR="004041C1" w:rsidRPr="0014216E" w:rsidRDefault="004041C1">
            <w:pPr>
              <w:rPr>
                <w:rStyle w:val="ab"/>
                <w:sz w:val="21"/>
                <w:szCs w:val="21"/>
              </w:rPr>
            </w:pPr>
            <w:r w:rsidRPr="0014216E">
              <w:rPr>
                <w:rStyle w:val="ab"/>
                <w:rFonts w:hint="eastAsia"/>
                <w:sz w:val="21"/>
                <w:szCs w:val="21"/>
              </w:rPr>
              <w:t>文件状态：</w:t>
            </w:r>
          </w:p>
          <w:p w:rsidR="004041C1" w:rsidRPr="0014216E" w:rsidRDefault="004041C1">
            <w:pPr>
              <w:rPr>
                <w:rStyle w:val="ab"/>
                <w:sz w:val="21"/>
                <w:szCs w:val="21"/>
              </w:rPr>
            </w:pPr>
            <w:r w:rsidRPr="0014216E">
              <w:rPr>
                <w:rStyle w:val="ab"/>
                <w:rFonts w:hint="eastAsia"/>
                <w:sz w:val="21"/>
                <w:szCs w:val="21"/>
              </w:rPr>
              <w:t xml:space="preserve">[  ] </w:t>
            </w:r>
            <w:r w:rsidRPr="0014216E">
              <w:rPr>
                <w:rStyle w:val="ab"/>
                <w:rFonts w:hint="eastAsia"/>
                <w:sz w:val="21"/>
                <w:szCs w:val="21"/>
              </w:rPr>
              <w:t>正在修改</w:t>
            </w:r>
          </w:p>
          <w:p w:rsidR="004041C1" w:rsidRPr="0014216E" w:rsidRDefault="004041C1">
            <w:r w:rsidRPr="0014216E">
              <w:rPr>
                <w:rStyle w:val="ab"/>
                <w:rFonts w:hint="eastAsia"/>
                <w:sz w:val="21"/>
                <w:szCs w:val="21"/>
              </w:rPr>
              <w:t>[</w:t>
            </w:r>
            <w:r w:rsidRPr="0014216E">
              <w:rPr>
                <w:rStyle w:val="ab"/>
                <w:rFonts w:hint="eastAsia"/>
                <w:sz w:val="21"/>
                <w:szCs w:val="21"/>
              </w:rPr>
              <w:t>√</w:t>
            </w:r>
            <w:r w:rsidRPr="0014216E">
              <w:rPr>
                <w:rStyle w:val="ab"/>
                <w:rFonts w:hint="eastAsia"/>
                <w:sz w:val="21"/>
                <w:szCs w:val="21"/>
              </w:rPr>
              <w:t xml:space="preserve">] </w:t>
            </w:r>
            <w:r w:rsidRPr="0014216E">
              <w:rPr>
                <w:rStyle w:val="ab"/>
                <w:rFonts w:hint="eastAsia"/>
                <w:sz w:val="21"/>
                <w:szCs w:val="21"/>
              </w:rPr>
              <w:t>正式发布</w:t>
            </w:r>
          </w:p>
        </w:tc>
        <w:tc>
          <w:tcPr>
            <w:tcW w:w="1701" w:type="dxa"/>
            <w:shd w:val="clear" w:color="auto" w:fill="D9D9D9"/>
          </w:tcPr>
          <w:p w:rsidR="004041C1" w:rsidRPr="0014216E" w:rsidRDefault="004041C1">
            <w:pPr>
              <w:rPr>
                <w:szCs w:val="28"/>
              </w:rPr>
            </w:pPr>
            <w:r w:rsidRPr="0014216E">
              <w:rPr>
                <w:rFonts w:hint="eastAsia"/>
                <w:szCs w:val="28"/>
              </w:rPr>
              <w:t>当前版本：</w:t>
            </w:r>
          </w:p>
        </w:tc>
        <w:tc>
          <w:tcPr>
            <w:tcW w:w="3685" w:type="dxa"/>
          </w:tcPr>
          <w:p w:rsidR="004041C1" w:rsidRPr="0014216E" w:rsidRDefault="004041C1" w:rsidP="0045271D">
            <w:pPr>
              <w:rPr>
                <w:szCs w:val="28"/>
              </w:rPr>
            </w:pPr>
            <w:r w:rsidRPr="0014216E">
              <w:rPr>
                <w:rFonts w:hint="eastAsia"/>
                <w:szCs w:val="28"/>
              </w:rPr>
              <w:t>V</w:t>
            </w:r>
            <w:r w:rsidR="00F2198E" w:rsidRPr="0014216E">
              <w:rPr>
                <w:rFonts w:hint="eastAsia"/>
                <w:szCs w:val="28"/>
              </w:rPr>
              <w:t>1</w:t>
            </w:r>
            <w:r w:rsidRPr="0014216E">
              <w:rPr>
                <w:rFonts w:hint="eastAsia"/>
                <w:szCs w:val="28"/>
              </w:rPr>
              <w:t>.</w:t>
            </w:r>
            <w:r w:rsidR="0023565B">
              <w:rPr>
                <w:szCs w:val="28"/>
              </w:rPr>
              <w:t>2</w:t>
            </w:r>
          </w:p>
        </w:tc>
      </w:tr>
      <w:tr w:rsidR="004041C1" w:rsidRPr="0014216E">
        <w:trPr>
          <w:cantSplit/>
          <w:trHeight w:val="319"/>
        </w:trPr>
        <w:tc>
          <w:tcPr>
            <w:tcW w:w="1843" w:type="dxa"/>
            <w:vMerge/>
            <w:shd w:val="clear" w:color="auto" w:fill="auto"/>
          </w:tcPr>
          <w:p w:rsidR="004041C1" w:rsidRPr="0014216E" w:rsidRDefault="004041C1"/>
        </w:tc>
        <w:tc>
          <w:tcPr>
            <w:tcW w:w="1701" w:type="dxa"/>
            <w:shd w:val="clear" w:color="auto" w:fill="D9D9D9"/>
          </w:tcPr>
          <w:p w:rsidR="004041C1" w:rsidRPr="0014216E" w:rsidRDefault="004041C1">
            <w:pPr>
              <w:rPr>
                <w:szCs w:val="28"/>
              </w:rPr>
            </w:pPr>
            <w:r w:rsidRPr="0014216E">
              <w:rPr>
                <w:rFonts w:hint="eastAsia"/>
                <w:szCs w:val="28"/>
              </w:rPr>
              <w:t>作</w:t>
            </w:r>
            <w:r w:rsidRPr="0014216E">
              <w:rPr>
                <w:rFonts w:hint="eastAsia"/>
                <w:szCs w:val="28"/>
              </w:rPr>
              <w:t xml:space="preserve">    </w:t>
            </w:r>
            <w:r w:rsidRPr="0014216E">
              <w:rPr>
                <w:rFonts w:hint="eastAsia"/>
                <w:szCs w:val="28"/>
              </w:rPr>
              <w:t>者：</w:t>
            </w:r>
          </w:p>
        </w:tc>
        <w:tc>
          <w:tcPr>
            <w:tcW w:w="3685" w:type="dxa"/>
          </w:tcPr>
          <w:p w:rsidR="004041C1" w:rsidRPr="0014216E" w:rsidRDefault="0023565B">
            <w:pPr>
              <w:rPr>
                <w:szCs w:val="28"/>
              </w:rPr>
            </w:pPr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hb</w:t>
            </w:r>
          </w:p>
        </w:tc>
      </w:tr>
      <w:tr w:rsidR="004041C1" w:rsidRPr="0014216E">
        <w:trPr>
          <w:cantSplit/>
        </w:trPr>
        <w:tc>
          <w:tcPr>
            <w:tcW w:w="1843" w:type="dxa"/>
            <w:vMerge/>
            <w:shd w:val="clear" w:color="auto" w:fill="auto"/>
          </w:tcPr>
          <w:p w:rsidR="004041C1" w:rsidRPr="0014216E" w:rsidRDefault="004041C1"/>
        </w:tc>
        <w:tc>
          <w:tcPr>
            <w:tcW w:w="1701" w:type="dxa"/>
            <w:shd w:val="clear" w:color="auto" w:fill="D9D9D9"/>
          </w:tcPr>
          <w:p w:rsidR="004041C1" w:rsidRPr="0014216E" w:rsidRDefault="004041C1">
            <w:pPr>
              <w:rPr>
                <w:szCs w:val="28"/>
              </w:rPr>
            </w:pPr>
            <w:r w:rsidRPr="0014216E">
              <w:rPr>
                <w:rFonts w:hint="eastAsia"/>
                <w:szCs w:val="28"/>
              </w:rPr>
              <w:t>完成日期：</w:t>
            </w:r>
          </w:p>
        </w:tc>
        <w:tc>
          <w:tcPr>
            <w:tcW w:w="3685" w:type="dxa"/>
          </w:tcPr>
          <w:p w:rsidR="004041C1" w:rsidRPr="0014216E" w:rsidRDefault="004041C1" w:rsidP="00DB0F1F">
            <w:pPr>
              <w:rPr>
                <w:szCs w:val="28"/>
              </w:rPr>
            </w:pPr>
            <w:r w:rsidRPr="0014216E">
              <w:rPr>
                <w:rFonts w:hint="eastAsia"/>
                <w:szCs w:val="28"/>
              </w:rPr>
              <w:t>20</w:t>
            </w:r>
            <w:r w:rsidR="001D39DD">
              <w:rPr>
                <w:szCs w:val="28"/>
              </w:rPr>
              <w:t>20</w:t>
            </w:r>
            <w:r w:rsidRPr="0014216E">
              <w:rPr>
                <w:rFonts w:hint="eastAsia"/>
                <w:szCs w:val="28"/>
              </w:rPr>
              <w:t>-</w:t>
            </w:r>
            <w:r w:rsidR="001D39DD">
              <w:rPr>
                <w:szCs w:val="28"/>
              </w:rPr>
              <w:t>0</w:t>
            </w:r>
            <w:r w:rsidR="0023565B">
              <w:rPr>
                <w:szCs w:val="28"/>
              </w:rPr>
              <w:t>8</w:t>
            </w:r>
            <w:r w:rsidRPr="0014216E">
              <w:rPr>
                <w:rFonts w:hint="eastAsia"/>
                <w:szCs w:val="28"/>
              </w:rPr>
              <w:t>-</w:t>
            </w:r>
            <w:r w:rsidR="0023565B">
              <w:rPr>
                <w:szCs w:val="28"/>
              </w:rPr>
              <w:t>20</w:t>
            </w:r>
          </w:p>
        </w:tc>
      </w:tr>
      <w:tr w:rsidR="004041C1" w:rsidRPr="0014216E">
        <w:trPr>
          <w:cantSplit/>
        </w:trPr>
        <w:tc>
          <w:tcPr>
            <w:tcW w:w="1843" w:type="dxa"/>
            <w:vMerge/>
            <w:shd w:val="clear" w:color="auto" w:fill="auto"/>
          </w:tcPr>
          <w:p w:rsidR="004041C1" w:rsidRPr="0014216E" w:rsidRDefault="004041C1"/>
        </w:tc>
        <w:tc>
          <w:tcPr>
            <w:tcW w:w="1701" w:type="dxa"/>
            <w:shd w:val="clear" w:color="auto" w:fill="D9D9D9"/>
          </w:tcPr>
          <w:p w:rsidR="004041C1" w:rsidRPr="0014216E" w:rsidRDefault="004041C1">
            <w:pPr>
              <w:rPr>
                <w:szCs w:val="28"/>
              </w:rPr>
            </w:pPr>
            <w:r w:rsidRPr="0014216E">
              <w:rPr>
                <w:rFonts w:hint="eastAsia"/>
                <w:szCs w:val="28"/>
              </w:rPr>
              <w:t>审</w:t>
            </w:r>
            <w:r w:rsidRPr="0014216E">
              <w:rPr>
                <w:rFonts w:hint="eastAsia"/>
                <w:szCs w:val="28"/>
              </w:rPr>
              <w:t xml:space="preserve">    </w:t>
            </w:r>
            <w:r w:rsidRPr="0014216E">
              <w:rPr>
                <w:rFonts w:hint="eastAsia"/>
                <w:szCs w:val="28"/>
              </w:rPr>
              <w:t>核：</w:t>
            </w:r>
          </w:p>
        </w:tc>
        <w:tc>
          <w:tcPr>
            <w:tcW w:w="3685" w:type="dxa"/>
          </w:tcPr>
          <w:p w:rsidR="004041C1" w:rsidRPr="0014216E" w:rsidRDefault="004041C1">
            <w:pPr>
              <w:rPr>
                <w:szCs w:val="28"/>
              </w:rPr>
            </w:pPr>
          </w:p>
        </w:tc>
      </w:tr>
      <w:tr w:rsidR="004041C1" w:rsidRPr="0014216E">
        <w:trPr>
          <w:cantSplit/>
        </w:trPr>
        <w:tc>
          <w:tcPr>
            <w:tcW w:w="1843" w:type="dxa"/>
            <w:vMerge/>
            <w:shd w:val="clear" w:color="auto" w:fill="auto"/>
          </w:tcPr>
          <w:p w:rsidR="004041C1" w:rsidRPr="0014216E" w:rsidRDefault="004041C1"/>
        </w:tc>
        <w:tc>
          <w:tcPr>
            <w:tcW w:w="1701" w:type="dxa"/>
            <w:shd w:val="clear" w:color="auto" w:fill="D9D9D9"/>
          </w:tcPr>
          <w:p w:rsidR="004041C1" w:rsidRPr="0014216E" w:rsidRDefault="004041C1">
            <w:pPr>
              <w:rPr>
                <w:szCs w:val="28"/>
              </w:rPr>
            </w:pPr>
            <w:r w:rsidRPr="0014216E">
              <w:rPr>
                <w:rFonts w:hint="eastAsia"/>
                <w:szCs w:val="28"/>
              </w:rPr>
              <w:t>完成日期：</w:t>
            </w:r>
          </w:p>
        </w:tc>
        <w:tc>
          <w:tcPr>
            <w:tcW w:w="3685" w:type="dxa"/>
          </w:tcPr>
          <w:p w:rsidR="004041C1" w:rsidRPr="0014216E" w:rsidRDefault="004041C1" w:rsidP="00F44DD4">
            <w:pPr>
              <w:rPr>
                <w:szCs w:val="28"/>
              </w:rPr>
            </w:pPr>
          </w:p>
        </w:tc>
      </w:tr>
    </w:tbl>
    <w:p w:rsidR="004041C1" w:rsidRPr="0014216E" w:rsidRDefault="004041C1">
      <w:pPr>
        <w:jc w:val="center"/>
      </w:pPr>
    </w:p>
    <w:p w:rsidR="004041C1" w:rsidRPr="0014216E" w:rsidRDefault="004041C1">
      <w:pPr>
        <w:jc w:val="center"/>
      </w:pPr>
    </w:p>
    <w:p w:rsidR="004041C1" w:rsidRPr="0014216E" w:rsidRDefault="004041C1">
      <w:pPr>
        <w:jc w:val="center"/>
      </w:pPr>
    </w:p>
    <w:p w:rsidR="004041C1" w:rsidRPr="0014216E" w:rsidRDefault="004041C1">
      <w:pPr>
        <w:jc w:val="center"/>
      </w:pPr>
    </w:p>
    <w:p w:rsidR="004041C1" w:rsidRPr="0014216E" w:rsidRDefault="004041C1">
      <w:pPr>
        <w:jc w:val="center"/>
        <w:rPr>
          <w:rStyle w:val="ab"/>
          <w:rFonts w:ascii="仿宋_GB2312" w:eastAsia="仿宋_GB2312" w:hAnsi="华文仿宋"/>
        </w:rPr>
      </w:pPr>
      <w:r w:rsidRPr="0014216E">
        <w:rPr>
          <w:rStyle w:val="ab"/>
          <w:rFonts w:ascii="仿宋_GB2312" w:eastAsia="仿宋_GB2312" w:hAnsi="华文仿宋" w:hint="eastAsia"/>
        </w:rPr>
        <w:t>瑞芯微电子有限公司</w:t>
      </w:r>
    </w:p>
    <w:p w:rsidR="004041C1" w:rsidRPr="0014216E" w:rsidRDefault="004041C1">
      <w:pPr>
        <w:jc w:val="center"/>
        <w:rPr>
          <w:rStyle w:val="ab"/>
        </w:rPr>
      </w:pPr>
      <w:r w:rsidRPr="0014216E">
        <w:rPr>
          <w:rStyle w:val="ab"/>
          <w:rFonts w:hint="eastAsia"/>
        </w:rPr>
        <w:t xml:space="preserve">Rockchips  </w:t>
      </w:r>
      <w:r w:rsidR="00C551C4">
        <w:rPr>
          <w:rStyle w:val="ab"/>
        </w:rPr>
        <w:t>E</w:t>
      </w:r>
      <w:r w:rsidR="00C551C4">
        <w:rPr>
          <w:rStyle w:val="ab"/>
          <w:rFonts w:hint="eastAsia"/>
        </w:rPr>
        <w:t>lectronics</w:t>
      </w:r>
      <w:r w:rsidRPr="0014216E">
        <w:rPr>
          <w:rStyle w:val="ab"/>
          <w:rFonts w:hint="eastAsia"/>
        </w:rPr>
        <w:t xml:space="preserve"> </w:t>
      </w:r>
      <w:r w:rsidR="00C551C4">
        <w:rPr>
          <w:rStyle w:val="ab"/>
        </w:rPr>
        <w:t xml:space="preserve"> </w:t>
      </w:r>
      <w:r w:rsidRPr="0014216E">
        <w:rPr>
          <w:rStyle w:val="ab"/>
          <w:rFonts w:hint="eastAsia"/>
        </w:rPr>
        <w:t xml:space="preserve">Co . </w:t>
      </w:r>
      <w:r w:rsidRPr="0014216E">
        <w:rPr>
          <w:rStyle w:val="ab"/>
        </w:rPr>
        <w:t>, Ltd</w:t>
      </w:r>
    </w:p>
    <w:p w:rsidR="004041C1" w:rsidRDefault="004041C1">
      <w:pPr>
        <w:jc w:val="center"/>
        <w:rPr>
          <w:rStyle w:val="ab"/>
          <w:rFonts w:ascii="仿宋_GB2312" w:eastAsia="仿宋_GB2312" w:hAnsi="华文仿宋"/>
        </w:rPr>
      </w:pPr>
      <w:r w:rsidRPr="0014216E">
        <w:rPr>
          <w:rStyle w:val="ab"/>
          <w:rFonts w:ascii="仿宋_GB2312" w:eastAsia="仿宋_GB2312" w:hAnsi="华文仿宋" w:hint="eastAsia"/>
        </w:rPr>
        <w:t>(版</w:t>
      </w:r>
      <w:r w:rsidR="00C551C4">
        <w:rPr>
          <w:rStyle w:val="ab"/>
          <w:rFonts w:ascii="仿宋_GB2312" w:eastAsia="仿宋_GB2312" w:hAnsi="华文仿宋" w:hint="eastAsia"/>
        </w:rPr>
        <w:t>权</w:t>
      </w:r>
      <w:r w:rsidRPr="0014216E">
        <w:rPr>
          <w:rStyle w:val="ab"/>
          <w:rFonts w:ascii="仿宋_GB2312" w:eastAsia="仿宋_GB2312" w:hAnsi="华文仿宋" w:hint="eastAsia"/>
        </w:rPr>
        <w:t>所有,翻版必究)</w:t>
      </w:r>
    </w:p>
    <w:p w:rsidR="00E6243B" w:rsidRPr="0014216E" w:rsidRDefault="00E6243B" w:rsidP="00E6243B">
      <w:pPr>
        <w:rPr>
          <w:rFonts w:ascii="仿宋_GB2312" w:eastAsia="仿宋_GB2312" w:hAnsi="华文仿宋"/>
          <w:sz w:val="28"/>
        </w:rPr>
      </w:pPr>
    </w:p>
    <w:p w:rsidR="004041C1" w:rsidRPr="0014216E" w:rsidRDefault="004041C1">
      <w:pPr>
        <w:pageBreakBefore/>
        <w:jc w:val="center"/>
        <w:rPr>
          <w:sz w:val="28"/>
        </w:rPr>
        <w:sectPr w:rsidR="004041C1" w:rsidRPr="0014216E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1418" w:right="1418" w:bottom="1418" w:left="1588" w:header="907" w:footer="851" w:gutter="0"/>
          <w:cols w:space="720"/>
          <w:titlePg/>
          <w:docGrid w:type="lines" w:linePitch="350" w:charSpace="2824"/>
        </w:sectPr>
      </w:pPr>
    </w:p>
    <w:p w:rsidR="004041C1" w:rsidRPr="0014216E" w:rsidRDefault="004041C1">
      <w:pPr>
        <w:pageBreakBefore/>
        <w:jc w:val="center"/>
        <w:rPr>
          <w:sz w:val="28"/>
        </w:rPr>
      </w:pPr>
      <w:r w:rsidRPr="0014216E">
        <w:rPr>
          <w:rFonts w:hint="eastAsia"/>
          <w:sz w:val="28"/>
        </w:rPr>
        <w:t>版</w:t>
      </w:r>
      <w:r w:rsidRPr="0014216E">
        <w:rPr>
          <w:rFonts w:hint="eastAsia"/>
          <w:sz w:val="28"/>
        </w:rPr>
        <w:t xml:space="preserve"> </w:t>
      </w:r>
      <w:r w:rsidRPr="0014216E">
        <w:rPr>
          <w:rFonts w:hint="eastAsia"/>
          <w:sz w:val="28"/>
        </w:rPr>
        <w:t>本</w:t>
      </w:r>
      <w:r w:rsidRPr="0014216E">
        <w:rPr>
          <w:rFonts w:hint="eastAsia"/>
          <w:sz w:val="28"/>
        </w:rPr>
        <w:t xml:space="preserve"> </w:t>
      </w:r>
      <w:r w:rsidRPr="0014216E">
        <w:rPr>
          <w:rFonts w:hint="eastAsia"/>
          <w:sz w:val="28"/>
        </w:rPr>
        <w:t>历</w:t>
      </w:r>
      <w:r w:rsidRPr="0014216E">
        <w:rPr>
          <w:rFonts w:hint="eastAsia"/>
          <w:sz w:val="28"/>
        </w:rPr>
        <w:t xml:space="preserve"> </w:t>
      </w:r>
      <w:r w:rsidRPr="0014216E">
        <w:rPr>
          <w:rFonts w:hint="eastAsia"/>
          <w:sz w:val="28"/>
        </w:rPr>
        <w:t>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9"/>
        <w:gridCol w:w="864"/>
        <w:gridCol w:w="1279"/>
        <w:gridCol w:w="4700"/>
        <w:gridCol w:w="1078"/>
      </w:tblGrid>
      <w:tr w:rsidR="004041C1" w:rsidRPr="0014216E" w:rsidTr="002D70AA">
        <w:tc>
          <w:tcPr>
            <w:tcW w:w="603" w:type="pct"/>
          </w:tcPr>
          <w:p w:rsidR="004041C1" w:rsidRPr="0014216E" w:rsidRDefault="004041C1" w:rsidP="00167372">
            <w:pPr>
              <w:spacing w:line="240" w:lineRule="auto"/>
              <w:jc w:val="center"/>
            </w:pPr>
            <w:r w:rsidRPr="0014216E">
              <w:rPr>
                <w:rFonts w:hint="eastAsia"/>
              </w:rPr>
              <w:t>版本号</w:t>
            </w:r>
          </w:p>
        </w:tc>
        <w:tc>
          <w:tcPr>
            <w:tcW w:w="544" w:type="pct"/>
          </w:tcPr>
          <w:p w:rsidR="004041C1" w:rsidRPr="0014216E" w:rsidRDefault="004041C1" w:rsidP="00167372">
            <w:pPr>
              <w:spacing w:line="240" w:lineRule="auto"/>
              <w:jc w:val="center"/>
            </w:pPr>
            <w:r w:rsidRPr="0014216E">
              <w:rPr>
                <w:rFonts w:hint="eastAsia"/>
              </w:rPr>
              <w:t>作者</w:t>
            </w:r>
          </w:p>
        </w:tc>
        <w:tc>
          <w:tcPr>
            <w:tcW w:w="777" w:type="pct"/>
          </w:tcPr>
          <w:p w:rsidR="004041C1" w:rsidRPr="0014216E" w:rsidRDefault="00753BB6" w:rsidP="00167372">
            <w:pPr>
              <w:spacing w:line="240" w:lineRule="auto"/>
              <w:jc w:val="center"/>
            </w:pPr>
            <w:r w:rsidRPr="0014216E">
              <w:rPr>
                <w:rFonts w:hint="eastAsia"/>
              </w:rPr>
              <w:t>版本</w:t>
            </w:r>
            <w:r w:rsidR="004041C1" w:rsidRPr="0014216E">
              <w:rPr>
                <w:rFonts w:hint="eastAsia"/>
              </w:rPr>
              <w:t>日期</w:t>
            </w:r>
          </w:p>
        </w:tc>
        <w:tc>
          <w:tcPr>
            <w:tcW w:w="2411" w:type="pct"/>
          </w:tcPr>
          <w:p w:rsidR="004041C1" w:rsidRPr="0014216E" w:rsidRDefault="00B36977" w:rsidP="00167372">
            <w:pPr>
              <w:spacing w:line="240" w:lineRule="auto"/>
              <w:jc w:val="center"/>
            </w:pPr>
            <w:r w:rsidRPr="0014216E">
              <w:rPr>
                <w:rFonts w:hint="eastAsia"/>
              </w:rPr>
              <w:t>版本</w:t>
            </w:r>
            <w:r w:rsidR="004041C1" w:rsidRPr="0014216E">
              <w:rPr>
                <w:rFonts w:hint="eastAsia"/>
              </w:rPr>
              <w:t>说明</w:t>
            </w:r>
          </w:p>
        </w:tc>
        <w:tc>
          <w:tcPr>
            <w:tcW w:w="664" w:type="pct"/>
          </w:tcPr>
          <w:p w:rsidR="004041C1" w:rsidRPr="0014216E" w:rsidRDefault="004041C1" w:rsidP="00167372">
            <w:pPr>
              <w:spacing w:line="240" w:lineRule="auto"/>
              <w:jc w:val="center"/>
            </w:pPr>
            <w:r w:rsidRPr="0014216E">
              <w:rPr>
                <w:rFonts w:hint="eastAsia"/>
              </w:rPr>
              <w:t>备注</w:t>
            </w:r>
          </w:p>
        </w:tc>
      </w:tr>
      <w:tr w:rsidR="004041C1" w:rsidRPr="0014216E" w:rsidTr="002D70AA">
        <w:tc>
          <w:tcPr>
            <w:tcW w:w="603" w:type="pct"/>
          </w:tcPr>
          <w:p w:rsidR="004041C1" w:rsidRPr="0014216E" w:rsidRDefault="00AC6DAF" w:rsidP="00167372">
            <w:pPr>
              <w:spacing w:line="240" w:lineRule="auto"/>
            </w:pPr>
            <w:r w:rsidRPr="0014216E">
              <w:rPr>
                <w:rFonts w:hint="eastAsia"/>
              </w:rPr>
              <w:t>V1.</w:t>
            </w:r>
            <w:r w:rsidR="00200DBE" w:rsidRPr="0014216E">
              <w:rPr>
                <w:rFonts w:hint="eastAsia"/>
              </w:rPr>
              <w:t>0</w:t>
            </w:r>
          </w:p>
        </w:tc>
        <w:tc>
          <w:tcPr>
            <w:tcW w:w="544" w:type="pct"/>
          </w:tcPr>
          <w:p w:rsidR="004041C1" w:rsidRPr="0014216E" w:rsidRDefault="0023565B" w:rsidP="00167372">
            <w:pPr>
              <w:spacing w:line="240" w:lineRule="auto"/>
            </w:pPr>
            <w:r>
              <w:rPr>
                <w:rFonts w:hint="eastAsia"/>
              </w:rPr>
              <w:t>whb</w:t>
            </w:r>
          </w:p>
        </w:tc>
        <w:tc>
          <w:tcPr>
            <w:tcW w:w="777" w:type="pct"/>
          </w:tcPr>
          <w:p w:rsidR="004041C1" w:rsidRPr="0014216E" w:rsidRDefault="00767782" w:rsidP="00526A76">
            <w:pPr>
              <w:spacing w:line="240" w:lineRule="auto"/>
            </w:pPr>
            <w:r w:rsidRPr="0014216E">
              <w:rPr>
                <w:rFonts w:hint="eastAsia"/>
              </w:rPr>
              <w:t>20</w:t>
            </w:r>
            <w:r w:rsidR="0023565B">
              <w:t>20</w:t>
            </w:r>
            <w:r w:rsidRPr="0014216E">
              <w:rPr>
                <w:rFonts w:hint="eastAsia"/>
              </w:rPr>
              <w:t>.0</w:t>
            </w:r>
            <w:r w:rsidR="0023565B">
              <w:t>3</w:t>
            </w:r>
            <w:r w:rsidRPr="0014216E">
              <w:rPr>
                <w:rFonts w:hint="eastAsia"/>
              </w:rPr>
              <w:t>.</w:t>
            </w:r>
            <w:r w:rsidR="0023565B">
              <w:t>30</w:t>
            </w:r>
          </w:p>
        </w:tc>
        <w:tc>
          <w:tcPr>
            <w:tcW w:w="2411" w:type="pct"/>
          </w:tcPr>
          <w:p w:rsidR="004041C1" w:rsidRPr="0014216E" w:rsidRDefault="00175382" w:rsidP="00F44DD4">
            <w:pPr>
              <w:spacing w:line="240" w:lineRule="auto"/>
            </w:pPr>
            <w:r w:rsidRPr="0014216E">
              <w:rPr>
                <w:rFonts w:hint="eastAsia"/>
              </w:rPr>
              <w:t>第一</w:t>
            </w:r>
            <w:r w:rsidR="00121CA1" w:rsidRPr="0014216E">
              <w:rPr>
                <w:rFonts w:hint="eastAsia"/>
              </w:rPr>
              <w:t>稿</w:t>
            </w:r>
            <w:r w:rsidR="00F44DD4">
              <w:rPr>
                <w:rFonts w:hint="eastAsia"/>
              </w:rPr>
              <w:t>；</w:t>
            </w:r>
          </w:p>
        </w:tc>
        <w:tc>
          <w:tcPr>
            <w:tcW w:w="664" w:type="pct"/>
          </w:tcPr>
          <w:p w:rsidR="004041C1" w:rsidRPr="0014216E" w:rsidRDefault="004041C1" w:rsidP="00167372">
            <w:pPr>
              <w:spacing w:line="240" w:lineRule="auto"/>
            </w:pPr>
          </w:p>
        </w:tc>
      </w:tr>
      <w:tr w:rsidR="00200DBE" w:rsidRPr="0014216E" w:rsidTr="002D70AA">
        <w:tc>
          <w:tcPr>
            <w:tcW w:w="603" w:type="pct"/>
          </w:tcPr>
          <w:p w:rsidR="00200DBE" w:rsidRPr="0014216E" w:rsidRDefault="00200DBE" w:rsidP="00167372">
            <w:pPr>
              <w:spacing w:line="240" w:lineRule="auto"/>
            </w:pPr>
            <w:r w:rsidRPr="0014216E">
              <w:rPr>
                <w:rFonts w:hint="eastAsia"/>
              </w:rPr>
              <w:t>V1.1</w:t>
            </w:r>
          </w:p>
        </w:tc>
        <w:tc>
          <w:tcPr>
            <w:tcW w:w="544" w:type="pct"/>
          </w:tcPr>
          <w:p w:rsidR="00200DBE" w:rsidRPr="0014216E" w:rsidRDefault="0023565B" w:rsidP="00167372">
            <w:pPr>
              <w:spacing w:line="240" w:lineRule="auto"/>
            </w:pPr>
            <w:r>
              <w:rPr>
                <w:rFonts w:hint="eastAsia"/>
              </w:rPr>
              <w:t>whb</w:t>
            </w:r>
          </w:p>
        </w:tc>
        <w:tc>
          <w:tcPr>
            <w:tcW w:w="777" w:type="pct"/>
          </w:tcPr>
          <w:p w:rsidR="00200DBE" w:rsidRPr="0014216E" w:rsidRDefault="00200DBE" w:rsidP="00526A76">
            <w:pPr>
              <w:spacing w:line="240" w:lineRule="auto"/>
            </w:pPr>
            <w:r w:rsidRPr="0014216E">
              <w:rPr>
                <w:rFonts w:hint="eastAsia"/>
              </w:rPr>
              <w:t>20</w:t>
            </w:r>
            <w:r w:rsidR="0023565B">
              <w:t>20</w:t>
            </w:r>
            <w:r w:rsidRPr="0014216E">
              <w:rPr>
                <w:rFonts w:hint="eastAsia"/>
              </w:rPr>
              <w:t>.0</w:t>
            </w:r>
            <w:r w:rsidR="0023565B">
              <w:t>7</w:t>
            </w:r>
            <w:r w:rsidRPr="0014216E">
              <w:rPr>
                <w:rFonts w:hint="eastAsia"/>
              </w:rPr>
              <w:t>.</w:t>
            </w:r>
            <w:r w:rsidR="0023565B">
              <w:t>2</w:t>
            </w:r>
            <w:r w:rsidR="00D906D3" w:rsidRPr="0014216E">
              <w:rPr>
                <w:rFonts w:hint="eastAsia"/>
              </w:rPr>
              <w:t>2</w:t>
            </w:r>
          </w:p>
        </w:tc>
        <w:tc>
          <w:tcPr>
            <w:tcW w:w="2411" w:type="pct"/>
          </w:tcPr>
          <w:p w:rsidR="0023565B" w:rsidRDefault="00DE1F53" w:rsidP="0027741D">
            <w:pPr>
              <w:spacing w:line="240" w:lineRule="auto"/>
              <w:jc w:val="left"/>
              <w:rPr>
                <w:szCs w:val="21"/>
              </w:rPr>
            </w:pPr>
            <w:bookmarkStart w:id="3" w:name="OLE_LINK3"/>
            <w:r w:rsidRPr="0014216E">
              <w:rPr>
                <w:rFonts w:hint="eastAsia"/>
              </w:rPr>
              <w:t>基于</w:t>
            </w:r>
            <w:r w:rsidR="0027741D" w:rsidRPr="0014216E">
              <w:rPr>
                <w:rFonts w:hint="eastAsia"/>
              </w:rPr>
              <w:t>原理图</w:t>
            </w:r>
            <w:r w:rsidRPr="0014216E">
              <w:rPr>
                <w:rFonts w:hint="eastAsia"/>
              </w:rPr>
              <w:t>《</w:t>
            </w:r>
            <w:r w:rsidR="0023565B" w:rsidRPr="0023565B">
              <w:rPr>
                <w:szCs w:val="21"/>
              </w:rPr>
              <w:t>RV1109_AI_Camera_</w:t>
            </w:r>
          </w:p>
          <w:p w:rsidR="00200DBE" w:rsidRPr="0014216E" w:rsidRDefault="0023565B" w:rsidP="0027741D">
            <w:pPr>
              <w:spacing w:line="240" w:lineRule="auto"/>
              <w:jc w:val="left"/>
            </w:pPr>
            <w:r w:rsidRPr="0023565B">
              <w:rPr>
                <w:szCs w:val="21"/>
              </w:rPr>
              <w:t>DDR3P216</w:t>
            </w:r>
            <w:r>
              <w:rPr>
                <w:szCs w:val="21"/>
              </w:rPr>
              <w:t>DD6</w:t>
            </w:r>
            <w:r w:rsidRPr="0023565B">
              <w:rPr>
                <w:szCs w:val="21"/>
              </w:rPr>
              <w:t>_V10_20200316</w:t>
            </w:r>
            <w:r w:rsidR="00DE1F53" w:rsidRPr="0014216E">
              <w:rPr>
                <w:rFonts w:hint="eastAsia"/>
              </w:rPr>
              <w:t>》的</w:t>
            </w:r>
            <w:r w:rsidR="00A2730C" w:rsidRPr="0014216E">
              <w:rPr>
                <w:rFonts w:hint="eastAsia"/>
              </w:rPr>
              <w:t>修改</w:t>
            </w:r>
            <w:bookmarkEnd w:id="3"/>
          </w:p>
        </w:tc>
        <w:tc>
          <w:tcPr>
            <w:tcW w:w="664" w:type="pct"/>
          </w:tcPr>
          <w:p w:rsidR="00200DBE" w:rsidRPr="0014216E" w:rsidRDefault="00200DBE" w:rsidP="00167372">
            <w:pPr>
              <w:spacing w:line="240" w:lineRule="auto"/>
            </w:pPr>
          </w:p>
        </w:tc>
      </w:tr>
      <w:tr w:rsidR="00200DBE" w:rsidRPr="0014216E" w:rsidTr="002D70AA">
        <w:tc>
          <w:tcPr>
            <w:tcW w:w="603" w:type="pct"/>
          </w:tcPr>
          <w:p w:rsidR="00200DBE" w:rsidRPr="0014216E" w:rsidRDefault="0027741D" w:rsidP="00B72F33">
            <w:pPr>
              <w:spacing w:line="240" w:lineRule="auto"/>
            </w:pPr>
            <w:r>
              <w:rPr>
                <w:rFonts w:hint="eastAsia"/>
              </w:rPr>
              <w:t>V1.2</w:t>
            </w:r>
          </w:p>
        </w:tc>
        <w:tc>
          <w:tcPr>
            <w:tcW w:w="544" w:type="pct"/>
          </w:tcPr>
          <w:p w:rsidR="00200DBE" w:rsidRPr="0014216E" w:rsidRDefault="0023565B" w:rsidP="00167372">
            <w:pPr>
              <w:spacing w:line="240" w:lineRule="auto"/>
            </w:pPr>
            <w:r>
              <w:rPr>
                <w:rFonts w:hint="eastAsia"/>
              </w:rPr>
              <w:t>whb</w:t>
            </w:r>
          </w:p>
        </w:tc>
        <w:tc>
          <w:tcPr>
            <w:tcW w:w="777" w:type="pct"/>
          </w:tcPr>
          <w:p w:rsidR="00200DBE" w:rsidRPr="0014216E" w:rsidRDefault="005C3964" w:rsidP="005C3964">
            <w:pPr>
              <w:spacing w:line="240" w:lineRule="auto"/>
            </w:pPr>
            <w:r>
              <w:rPr>
                <w:rFonts w:hint="eastAsia"/>
              </w:rPr>
              <w:t>20</w:t>
            </w:r>
            <w:r w:rsidR="0023565B">
              <w:t>20</w:t>
            </w:r>
            <w:r>
              <w:rPr>
                <w:rFonts w:hint="eastAsia"/>
              </w:rPr>
              <w:t>.</w:t>
            </w:r>
            <w:r w:rsidR="0023565B">
              <w:t>08</w:t>
            </w:r>
            <w:r w:rsidR="0027741D">
              <w:rPr>
                <w:rFonts w:hint="eastAsia"/>
              </w:rPr>
              <w:t>.</w:t>
            </w:r>
            <w:r w:rsidR="0023565B">
              <w:t>20</w:t>
            </w:r>
          </w:p>
        </w:tc>
        <w:tc>
          <w:tcPr>
            <w:tcW w:w="2411" w:type="pct"/>
          </w:tcPr>
          <w:p w:rsidR="0023565B" w:rsidRDefault="0027741D" w:rsidP="0027741D">
            <w:pPr>
              <w:spacing w:line="240" w:lineRule="auto"/>
              <w:rPr>
                <w:szCs w:val="21"/>
              </w:rPr>
            </w:pPr>
            <w:r w:rsidRPr="0014216E">
              <w:rPr>
                <w:rFonts w:hint="eastAsia"/>
              </w:rPr>
              <w:t>基于原理图《</w:t>
            </w:r>
            <w:r w:rsidR="0023565B" w:rsidRPr="0023565B">
              <w:rPr>
                <w:szCs w:val="21"/>
              </w:rPr>
              <w:t>RV1126_RV1109_USB_AI_</w:t>
            </w:r>
          </w:p>
          <w:p w:rsidR="00200DBE" w:rsidRPr="0023565B" w:rsidRDefault="0023565B" w:rsidP="0027741D">
            <w:pPr>
              <w:spacing w:line="240" w:lineRule="auto"/>
              <w:rPr>
                <w:szCs w:val="21"/>
              </w:rPr>
            </w:pPr>
            <w:r w:rsidRPr="0023565B">
              <w:rPr>
                <w:szCs w:val="21"/>
              </w:rPr>
              <w:t>Camera_DEMO_DDR3P216DD6_V11_20200706</w:t>
            </w:r>
            <w:r w:rsidR="0027741D" w:rsidRPr="0014216E">
              <w:rPr>
                <w:rFonts w:hint="eastAsia"/>
              </w:rPr>
              <w:t>》的修改</w:t>
            </w:r>
          </w:p>
        </w:tc>
        <w:tc>
          <w:tcPr>
            <w:tcW w:w="664" w:type="pct"/>
          </w:tcPr>
          <w:p w:rsidR="00200DBE" w:rsidRPr="0014216E" w:rsidRDefault="00200DBE" w:rsidP="00167372">
            <w:pPr>
              <w:spacing w:line="240" w:lineRule="auto"/>
            </w:pPr>
          </w:p>
        </w:tc>
      </w:tr>
      <w:tr w:rsidR="00200DBE" w:rsidRPr="0014216E" w:rsidTr="002D70AA">
        <w:tc>
          <w:tcPr>
            <w:tcW w:w="603" w:type="pct"/>
          </w:tcPr>
          <w:p w:rsidR="00200DBE" w:rsidRPr="0014216E" w:rsidRDefault="00200DBE" w:rsidP="00164551">
            <w:pPr>
              <w:spacing w:line="240" w:lineRule="auto"/>
            </w:pPr>
          </w:p>
        </w:tc>
        <w:tc>
          <w:tcPr>
            <w:tcW w:w="544" w:type="pct"/>
          </w:tcPr>
          <w:p w:rsidR="00200DBE" w:rsidRPr="0014216E" w:rsidRDefault="00200DBE" w:rsidP="00167372">
            <w:pPr>
              <w:spacing w:line="240" w:lineRule="auto"/>
            </w:pPr>
          </w:p>
        </w:tc>
        <w:tc>
          <w:tcPr>
            <w:tcW w:w="777" w:type="pct"/>
          </w:tcPr>
          <w:p w:rsidR="00200DBE" w:rsidRPr="0014216E" w:rsidRDefault="00200DBE" w:rsidP="00832D9C">
            <w:pPr>
              <w:spacing w:line="240" w:lineRule="auto"/>
            </w:pPr>
          </w:p>
        </w:tc>
        <w:tc>
          <w:tcPr>
            <w:tcW w:w="2411" w:type="pct"/>
          </w:tcPr>
          <w:p w:rsidR="00200DBE" w:rsidRPr="0014216E" w:rsidRDefault="00200DBE" w:rsidP="0045271D">
            <w:pPr>
              <w:spacing w:line="240" w:lineRule="auto"/>
            </w:pPr>
          </w:p>
        </w:tc>
        <w:tc>
          <w:tcPr>
            <w:tcW w:w="664" w:type="pct"/>
          </w:tcPr>
          <w:p w:rsidR="00200DBE" w:rsidRPr="0014216E" w:rsidRDefault="00200DBE" w:rsidP="00167372">
            <w:pPr>
              <w:spacing w:line="240" w:lineRule="auto"/>
            </w:pPr>
          </w:p>
        </w:tc>
      </w:tr>
      <w:tr w:rsidR="00C018B9" w:rsidRPr="0014216E" w:rsidTr="002D70AA">
        <w:tc>
          <w:tcPr>
            <w:tcW w:w="603" w:type="pct"/>
          </w:tcPr>
          <w:p w:rsidR="00C018B9" w:rsidRPr="0014216E" w:rsidRDefault="00C018B9" w:rsidP="00E102CD">
            <w:pPr>
              <w:spacing w:line="240" w:lineRule="auto"/>
            </w:pPr>
          </w:p>
        </w:tc>
        <w:tc>
          <w:tcPr>
            <w:tcW w:w="544" w:type="pct"/>
          </w:tcPr>
          <w:p w:rsidR="00C018B9" w:rsidRPr="0014216E" w:rsidRDefault="00C018B9" w:rsidP="009D12AA">
            <w:pPr>
              <w:spacing w:line="240" w:lineRule="auto"/>
            </w:pPr>
          </w:p>
        </w:tc>
        <w:tc>
          <w:tcPr>
            <w:tcW w:w="777" w:type="pct"/>
          </w:tcPr>
          <w:p w:rsidR="00C018B9" w:rsidRPr="0014216E" w:rsidRDefault="00C018B9" w:rsidP="00DB0F1F">
            <w:pPr>
              <w:spacing w:line="240" w:lineRule="auto"/>
            </w:pPr>
          </w:p>
        </w:tc>
        <w:tc>
          <w:tcPr>
            <w:tcW w:w="2411" w:type="pct"/>
          </w:tcPr>
          <w:p w:rsidR="00C018B9" w:rsidRPr="0014216E" w:rsidRDefault="00C018B9" w:rsidP="00F21892">
            <w:pPr>
              <w:spacing w:line="240" w:lineRule="auto"/>
            </w:pPr>
          </w:p>
        </w:tc>
        <w:tc>
          <w:tcPr>
            <w:tcW w:w="664" w:type="pct"/>
          </w:tcPr>
          <w:p w:rsidR="00C018B9" w:rsidRPr="0014216E" w:rsidRDefault="00C018B9" w:rsidP="00167372">
            <w:pPr>
              <w:spacing w:line="240" w:lineRule="auto"/>
            </w:pPr>
          </w:p>
        </w:tc>
      </w:tr>
      <w:tr w:rsidR="00D53AA9" w:rsidRPr="0014216E" w:rsidTr="002D70AA">
        <w:tc>
          <w:tcPr>
            <w:tcW w:w="603" w:type="pct"/>
          </w:tcPr>
          <w:p w:rsidR="00D53AA9" w:rsidRPr="0014216E" w:rsidRDefault="00D53AA9" w:rsidP="009D12AA">
            <w:pPr>
              <w:spacing w:line="240" w:lineRule="auto"/>
            </w:pPr>
          </w:p>
        </w:tc>
        <w:tc>
          <w:tcPr>
            <w:tcW w:w="544" w:type="pct"/>
          </w:tcPr>
          <w:p w:rsidR="00D53AA9" w:rsidRPr="0014216E" w:rsidRDefault="00D53AA9" w:rsidP="009D12AA">
            <w:pPr>
              <w:spacing w:line="240" w:lineRule="auto"/>
            </w:pPr>
          </w:p>
        </w:tc>
        <w:tc>
          <w:tcPr>
            <w:tcW w:w="777" w:type="pct"/>
          </w:tcPr>
          <w:p w:rsidR="00D53AA9" w:rsidRPr="0014216E" w:rsidRDefault="00D53AA9" w:rsidP="00D53AA9">
            <w:pPr>
              <w:spacing w:line="240" w:lineRule="auto"/>
            </w:pPr>
          </w:p>
        </w:tc>
        <w:tc>
          <w:tcPr>
            <w:tcW w:w="2411" w:type="pct"/>
          </w:tcPr>
          <w:p w:rsidR="00D53AA9" w:rsidRPr="0014216E" w:rsidRDefault="00D53AA9" w:rsidP="00D53AA9">
            <w:pPr>
              <w:spacing w:line="240" w:lineRule="auto"/>
            </w:pPr>
          </w:p>
        </w:tc>
        <w:tc>
          <w:tcPr>
            <w:tcW w:w="664" w:type="pct"/>
          </w:tcPr>
          <w:p w:rsidR="00D53AA9" w:rsidRPr="0014216E" w:rsidRDefault="00D53AA9" w:rsidP="00167372">
            <w:pPr>
              <w:spacing w:line="240" w:lineRule="auto"/>
            </w:pPr>
          </w:p>
        </w:tc>
      </w:tr>
      <w:tr w:rsidR="006C267F" w:rsidRPr="0014216E" w:rsidTr="002D70AA">
        <w:tc>
          <w:tcPr>
            <w:tcW w:w="603" w:type="pct"/>
          </w:tcPr>
          <w:p w:rsidR="006C267F" w:rsidRPr="0014216E" w:rsidRDefault="006C267F" w:rsidP="00E426F9">
            <w:pPr>
              <w:spacing w:line="240" w:lineRule="auto"/>
            </w:pPr>
          </w:p>
        </w:tc>
        <w:tc>
          <w:tcPr>
            <w:tcW w:w="544" w:type="pct"/>
          </w:tcPr>
          <w:p w:rsidR="006C267F" w:rsidRPr="0014216E" w:rsidRDefault="006C267F" w:rsidP="009D12AA">
            <w:pPr>
              <w:spacing w:line="240" w:lineRule="auto"/>
            </w:pPr>
          </w:p>
        </w:tc>
        <w:tc>
          <w:tcPr>
            <w:tcW w:w="777" w:type="pct"/>
          </w:tcPr>
          <w:p w:rsidR="006C267F" w:rsidRPr="0014216E" w:rsidRDefault="006C267F" w:rsidP="00E426F9">
            <w:pPr>
              <w:spacing w:line="240" w:lineRule="auto"/>
            </w:pPr>
          </w:p>
        </w:tc>
        <w:tc>
          <w:tcPr>
            <w:tcW w:w="2411" w:type="pct"/>
          </w:tcPr>
          <w:p w:rsidR="006C267F" w:rsidRPr="0014216E" w:rsidRDefault="006C267F" w:rsidP="006C267F">
            <w:pPr>
              <w:spacing w:line="240" w:lineRule="auto"/>
            </w:pPr>
          </w:p>
        </w:tc>
        <w:tc>
          <w:tcPr>
            <w:tcW w:w="664" w:type="pct"/>
          </w:tcPr>
          <w:p w:rsidR="006C267F" w:rsidRPr="0014216E" w:rsidRDefault="006C267F" w:rsidP="00167372">
            <w:pPr>
              <w:spacing w:line="240" w:lineRule="auto"/>
            </w:pPr>
          </w:p>
        </w:tc>
      </w:tr>
    </w:tbl>
    <w:p w:rsidR="004041C1" w:rsidRPr="0014216E" w:rsidRDefault="004041C1" w:rsidP="00167372">
      <w:pPr>
        <w:spacing w:line="240" w:lineRule="auto"/>
      </w:pPr>
    </w:p>
    <w:p w:rsidR="004041C1" w:rsidRPr="00121D21" w:rsidRDefault="004041C1">
      <w:pPr>
        <w:pageBreakBefore/>
        <w:jc w:val="center"/>
        <w:rPr>
          <w:rFonts w:ascii="Times" w:hAnsi="Times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4041C1" w:rsidRPr="00121D21">
          <w:footerReference w:type="default" r:id="rId11"/>
          <w:footerReference w:type="first" r:id="rId12"/>
          <w:type w:val="continuous"/>
          <w:pgSz w:w="11906" w:h="16838"/>
          <w:pgMar w:top="1418" w:right="1418" w:bottom="1418" w:left="1588" w:header="907" w:footer="851" w:gutter="0"/>
          <w:pgNumType w:start="1"/>
          <w:cols w:space="720"/>
          <w:docGrid w:type="lines" w:linePitch="350" w:charSpace="2824"/>
        </w:sectPr>
      </w:pPr>
    </w:p>
    <w:p w:rsidR="004041C1" w:rsidRPr="00121D21" w:rsidRDefault="004041C1">
      <w:pPr>
        <w:pageBreakBefore/>
        <w:jc w:val="center"/>
        <w:rPr>
          <w:rFonts w:ascii="Times" w:hAnsi="Times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21D21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121D21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121D21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121D21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121D21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6C1056" w:rsidRDefault="0086290B">
      <w:pPr>
        <w:pStyle w:val="TOC1"/>
        <w:tabs>
          <w:tab w:val="right" w:leader="dot" w:pos="88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14216E">
        <w:rPr>
          <w:rFonts w:ascii="Times" w:hAnsi="Times"/>
        </w:rPr>
        <w:fldChar w:fldCharType="begin"/>
      </w:r>
      <w:r w:rsidR="004041C1" w:rsidRPr="0014216E">
        <w:rPr>
          <w:rFonts w:ascii="Times" w:hAnsi="Times"/>
        </w:rPr>
        <w:instrText xml:space="preserve"> TOC \o "1-3" \h \z \u </w:instrText>
      </w:r>
      <w:r w:rsidRPr="0014216E">
        <w:rPr>
          <w:rFonts w:ascii="Times" w:hAnsi="Times"/>
        </w:rPr>
        <w:fldChar w:fldCharType="separate"/>
      </w:r>
      <w:hyperlink w:anchor="_Toc49176165" w:history="1">
        <w:r w:rsidR="006C1056" w:rsidRPr="00BF53F2">
          <w:rPr>
            <w:rStyle w:val="a4"/>
            <w:noProof/>
          </w:rPr>
          <w:t>版本说明</w:t>
        </w:r>
        <w:r w:rsidR="006C1056">
          <w:rPr>
            <w:noProof/>
            <w:webHidden/>
          </w:rPr>
          <w:tab/>
        </w:r>
        <w:r w:rsidR="006C1056">
          <w:rPr>
            <w:noProof/>
            <w:webHidden/>
          </w:rPr>
          <w:fldChar w:fldCharType="begin"/>
        </w:r>
        <w:r w:rsidR="006C1056">
          <w:rPr>
            <w:noProof/>
            <w:webHidden/>
          </w:rPr>
          <w:instrText xml:space="preserve"> PAGEREF _Toc49176165 \h </w:instrText>
        </w:r>
        <w:r w:rsidR="006C1056">
          <w:rPr>
            <w:noProof/>
            <w:webHidden/>
          </w:rPr>
        </w:r>
        <w:r w:rsidR="006C1056">
          <w:rPr>
            <w:noProof/>
            <w:webHidden/>
          </w:rPr>
          <w:fldChar w:fldCharType="separate"/>
        </w:r>
        <w:r w:rsidR="006C1056">
          <w:rPr>
            <w:noProof/>
            <w:webHidden/>
          </w:rPr>
          <w:t>3</w:t>
        </w:r>
        <w:r w:rsidR="006C1056">
          <w:rPr>
            <w:noProof/>
            <w:webHidden/>
          </w:rPr>
          <w:fldChar w:fldCharType="end"/>
        </w:r>
      </w:hyperlink>
    </w:p>
    <w:p w:rsidR="006C1056" w:rsidRDefault="004B646E">
      <w:pPr>
        <w:pStyle w:val="TOC1"/>
        <w:tabs>
          <w:tab w:val="right" w:leader="dot" w:pos="88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9176166" w:history="1">
        <w:r w:rsidR="006C1056" w:rsidRPr="00BF53F2">
          <w:rPr>
            <w:rStyle w:val="a4"/>
            <w:noProof/>
          </w:rPr>
          <w:t>原理图修改内容说明</w:t>
        </w:r>
        <w:r w:rsidR="006C1056">
          <w:rPr>
            <w:noProof/>
            <w:webHidden/>
          </w:rPr>
          <w:tab/>
        </w:r>
        <w:r w:rsidR="006C1056">
          <w:rPr>
            <w:noProof/>
            <w:webHidden/>
          </w:rPr>
          <w:fldChar w:fldCharType="begin"/>
        </w:r>
        <w:r w:rsidR="006C1056">
          <w:rPr>
            <w:noProof/>
            <w:webHidden/>
          </w:rPr>
          <w:instrText xml:space="preserve"> PAGEREF _Toc49176166 \h </w:instrText>
        </w:r>
        <w:r w:rsidR="006C1056">
          <w:rPr>
            <w:noProof/>
            <w:webHidden/>
          </w:rPr>
        </w:r>
        <w:r w:rsidR="006C1056">
          <w:rPr>
            <w:noProof/>
            <w:webHidden/>
          </w:rPr>
          <w:fldChar w:fldCharType="separate"/>
        </w:r>
        <w:r w:rsidR="006C1056">
          <w:rPr>
            <w:noProof/>
            <w:webHidden/>
          </w:rPr>
          <w:t>3</w:t>
        </w:r>
        <w:r w:rsidR="006C1056">
          <w:rPr>
            <w:noProof/>
            <w:webHidden/>
          </w:rPr>
          <w:fldChar w:fldCharType="end"/>
        </w:r>
      </w:hyperlink>
    </w:p>
    <w:p w:rsidR="006C1056" w:rsidRDefault="004B646E">
      <w:pPr>
        <w:pStyle w:val="TOC2"/>
        <w:tabs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176167" w:history="1">
        <w:r w:rsidR="006C1056" w:rsidRPr="00BF53F2">
          <w:rPr>
            <w:rStyle w:val="a4"/>
            <w:noProof/>
          </w:rPr>
          <w:t>Page10</w:t>
        </w:r>
        <w:r w:rsidR="006C1056">
          <w:rPr>
            <w:noProof/>
            <w:webHidden/>
          </w:rPr>
          <w:tab/>
        </w:r>
        <w:r w:rsidR="006C1056">
          <w:rPr>
            <w:noProof/>
            <w:webHidden/>
          </w:rPr>
          <w:fldChar w:fldCharType="begin"/>
        </w:r>
        <w:r w:rsidR="006C1056">
          <w:rPr>
            <w:noProof/>
            <w:webHidden/>
          </w:rPr>
          <w:instrText xml:space="preserve"> PAGEREF _Toc49176167 \h </w:instrText>
        </w:r>
        <w:r w:rsidR="006C1056">
          <w:rPr>
            <w:noProof/>
            <w:webHidden/>
          </w:rPr>
        </w:r>
        <w:r w:rsidR="006C1056">
          <w:rPr>
            <w:noProof/>
            <w:webHidden/>
          </w:rPr>
          <w:fldChar w:fldCharType="separate"/>
        </w:r>
        <w:r w:rsidR="006C1056">
          <w:rPr>
            <w:noProof/>
            <w:webHidden/>
          </w:rPr>
          <w:t>3</w:t>
        </w:r>
        <w:r w:rsidR="006C1056">
          <w:rPr>
            <w:noProof/>
            <w:webHidden/>
          </w:rPr>
          <w:fldChar w:fldCharType="end"/>
        </w:r>
      </w:hyperlink>
    </w:p>
    <w:p w:rsidR="006C1056" w:rsidRDefault="004B646E">
      <w:pPr>
        <w:pStyle w:val="TOC2"/>
        <w:tabs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176168" w:history="1">
        <w:r w:rsidR="006C1056" w:rsidRPr="00BF53F2">
          <w:rPr>
            <w:rStyle w:val="a4"/>
            <w:noProof/>
          </w:rPr>
          <w:t>Page11</w:t>
        </w:r>
        <w:r w:rsidR="006C1056" w:rsidRPr="00BF53F2">
          <w:rPr>
            <w:rStyle w:val="a4"/>
            <w:noProof/>
          </w:rPr>
          <w:t>、</w:t>
        </w:r>
        <w:r w:rsidR="006C1056" w:rsidRPr="00BF53F2">
          <w:rPr>
            <w:rStyle w:val="a4"/>
            <w:noProof/>
          </w:rPr>
          <w:t>Page20</w:t>
        </w:r>
        <w:r w:rsidR="006C1056">
          <w:rPr>
            <w:noProof/>
            <w:webHidden/>
          </w:rPr>
          <w:tab/>
        </w:r>
        <w:r w:rsidR="006C1056">
          <w:rPr>
            <w:noProof/>
            <w:webHidden/>
          </w:rPr>
          <w:fldChar w:fldCharType="begin"/>
        </w:r>
        <w:r w:rsidR="006C1056">
          <w:rPr>
            <w:noProof/>
            <w:webHidden/>
          </w:rPr>
          <w:instrText xml:space="preserve"> PAGEREF _Toc49176168 \h </w:instrText>
        </w:r>
        <w:r w:rsidR="006C1056">
          <w:rPr>
            <w:noProof/>
            <w:webHidden/>
          </w:rPr>
        </w:r>
        <w:r w:rsidR="006C1056">
          <w:rPr>
            <w:noProof/>
            <w:webHidden/>
          </w:rPr>
          <w:fldChar w:fldCharType="separate"/>
        </w:r>
        <w:r w:rsidR="006C1056">
          <w:rPr>
            <w:noProof/>
            <w:webHidden/>
          </w:rPr>
          <w:t>3</w:t>
        </w:r>
        <w:r w:rsidR="006C1056">
          <w:rPr>
            <w:noProof/>
            <w:webHidden/>
          </w:rPr>
          <w:fldChar w:fldCharType="end"/>
        </w:r>
      </w:hyperlink>
    </w:p>
    <w:p w:rsidR="006C1056" w:rsidRDefault="004B646E">
      <w:pPr>
        <w:pStyle w:val="TOC2"/>
        <w:tabs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176169" w:history="1">
        <w:r w:rsidR="006C1056" w:rsidRPr="00BF53F2">
          <w:rPr>
            <w:rStyle w:val="a4"/>
            <w:noProof/>
          </w:rPr>
          <w:t>Page20</w:t>
        </w:r>
        <w:r w:rsidR="006C1056">
          <w:rPr>
            <w:noProof/>
            <w:webHidden/>
          </w:rPr>
          <w:tab/>
        </w:r>
        <w:r w:rsidR="006C1056">
          <w:rPr>
            <w:noProof/>
            <w:webHidden/>
          </w:rPr>
          <w:fldChar w:fldCharType="begin"/>
        </w:r>
        <w:r w:rsidR="006C1056">
          <w:rPr>
            <w:noProof/>
            <w:webHidden/>
          </w:rPr>
          <w:instrText xml:space="preserve"> PAGEREF _Toc49176169 \h </w:instrText>
        </w:r>
        <w:r w:rsidR="006C1056">
          <w:rPr>
            <w:noProof/>
            <w:webHidden/>
          </w:rPr>
        </w:r>
        <w:r w:rsidR="006C1056">
          <w:rPr>
            <w:noProof/>
            <w:webHidden/>
          </w:rPr>
          <w:fldChar w:fldCharType="separate"/>
        </w:r>
        <w:r w:rsidR="006C1056">
          <w:rPr>
            <w:noProof/>
            <w:webHidden/>
          </w:rPr>
          <w:t>4</w:t>
        </w:r>
        <w:r w:rsidR="006C1056">
          <w:rPr>
            <w:noProof/>
            <w:webHidden/>
          </w:rPr>
          <w:fldChar w:fldCharType="end"/>
        </w:r>
      </w:hyperlink>
    </w:p>
    <w:p w:rsidR="006C1056" w:rsidRDefault="004B646E">
      <w:pPr>
        <w:pStyle w:val="TOC2"/>
        <w:tabs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176170" w:history="1">
        <w:r w:rsidR="006C1056" w:rsidRPr="00BF53F2">
          <w:rPr>
            <w:rStyle w:val="a4"/>
            <w:noProof/>
          </w:rPr>
          <w:t>Page47</w:t>
        </w:r>
        <w:r w:rsidR="006C1056">
          <w:rPr>
            <w:noProof/>
            <w:webHidden/>
          </w:rPr>
          <w:tab/>
        </w:r>
        <w:r w:rsidR="006C1056">
          <w:rPr>
            <w:noProof/>
            <w:webHidden/>
          </w:rPr>
          <w:fldChar w:fldCharType="begin"/>
        </w:r>
        <w:r w:rsidR="006C1056">
          <w:rPr>
            <w:noProof/>
            <w:webHidden/>
          </w:rPr>
          <w:instrText xml:space="preserve"> PAGEREF _Toc49176170 \h </w:instrText>
        </w:r>
        <w:r w:rsidR="006C1056">
          <w:rPr>
            <w:noProof/>
            <w:webHidden/>
          </w:rPr>
        </w:r>
        <w:r w:rsidR="006C1056">
          <w:rPr>
            <w:noProof/>
            <w:webHidden/>
          </w:rPr>
          <w:fldChar w:fldCharType="separate"/>
        </w:r>
        <w:r w:rsidR="006C1056">
          <w:rPr>
            <w:noProof/>
            <w:webHidden/>
          </w:rPr>
          <w:t>5</w:t>
        </w:r>
        <w:r w:rsidR="006C1056">
          <w:rPr>
            <w:noProof/>
            <w:webHidden/>
          </w:rPr>
          <w:fldChar w:fldCharType="end"/>
        </w:r>
      </w:hyperlink>
    </w:p>
    <w:p w:rsidR="009B63C2" w:rsidRPr="006C1056" w:rsidRDefault="0086290B" w:rsidP="006C1056">
      <w:pPr>
        <w:spacing w:line="240" w:lineRule="auto"/>
        <w:rPr>
          <w:rFonts w:ascii="Times" w:hAnsi="Times"/>
          <w:sz w:val="32"/>
          <w:szCs w:val="20"/>
        </w:rPr>
        <w:sectPr w:rsidR="009B63C2" w:rsidRPr="006C1056">
          <w:footerReference w:type="default" r:id="rId13"/>
          <w:type w:val="continuous"/>
          <w:pgSz w:w="11906" w:h="16838"/>
          <w:pgMar w:top="1418" w:right="1418" w:bottom="1418" w:left="1588" w:header="851" w:footer="851" w:gutter="0"/>
          <w:cols w:space="720"/>
          <w:docGrid w:type="lines" w:linePitch="350" w:charSpace="2824"/>
        </w:sectPr>
      </w:pPr>
      <w:r w:rsidRPr="0014216E">
        <w:rPr>
          <w:rFonts w:ascii="Times" w:hAnsi="Times"/>
          <w:sz w:val="20"/>
          <w:szCs w:val="20"/>
        </w:rPr>
        <w:fldChar w:fldCharType="end"/>
      </w:r>
      <w:bookmarkStart w:id="4" w:name="_Toc83735253"/>
    </w:p>
    <w:p w:rsidR="004041C1" w:rsidRPr="0014216E" w:rsidRDefault="001153A3" w:rsidP="004773CC">
      <w:pPr>
        <w:pStyle w:val="1"/>
      </w:pPr>
      <w:bookmarkStart w:id="5" w:name="_Toc49176165"/>
      <w:bookmarkEnd w:id="4"/>
      <w:r>
        <w:rPr>
          <w:rFonts w:hint="eastAsia"/>
        </w:rPr>
        <w:t>版本</w:t>
      </w:r>
      <w:r w:rsidRPr="0014216E">
        <w:rPr>
          <w:rFonts w:hint="eastAsia"/>
        </w:rPr>
        <w:t>说明</w:t>
      </w:r>
      <w:bookmarkEnd w:id="5"/>
    </w:p>
    <w:p w:rsidR="004041C1" w:rsidRPr="0014216E" w:rsidRDefault="006C662C" w:rsidP="006C1056">
      <w:pPr>
        <w:spacing w:line="240" w:lineRule="auto"/>
        <w:rPr>
          <w:szCs w:val="21"/>
        </w:rPr>
      </w:pPr>
      <w:r>
        <w:rPr>
          <w:rFonts w:hint="eastAsia"/>
          <w:szCs w:val="21"/>
        </w:rPr>
        <w:t>原理图</w:t>
      </w:r>
      <w:r w:rsidR="000402B3" w:rsidRPr="0014216E">
        <w:rPr>
          <w:rFonts w:hint="eastAsia"/>
          <w:szCs w:val="21"/>
        </w:rPr>
        <w:t>《</w:t>
      </w:r>
      <w:r w:rsidR="006C1056" w:rsidRPr="006C1056">
        <w:rPr>
          <w:szCs w:val="21"/>
        </w:rPr>
        <w:t>RV1126_RV1109_USB_AI_Camera_DEMO_DDR3P216DD6_V12_20200820</w:t>
      </w:r>
      <w:r w:rsidR="000402B3" w:rsidRPr="0014216E">
        <w:rPr>
          <w:rFonts w:hint="eastAsia"/>
          <w:szCs w:val="21"/>
        </w:rPr>
        <w:t>》</w:t>
      </w:r>
      <w:r w:rsidR="00AC51A7" w:rsidRPr="0014216E">
        <w:rPr>
          <w:rFonts w:hint="eastAsia"/>
          <w:szCs w:val="21"/>
        </w:rPr>
        <w:t>，基于</w:t>
      </w:r>
      <w:r>
        <w:rPr>
          <w:rFonts w:hint="eastAsia"/>
          <w:szCs w:val="21"/>
        </w:rPr>
        <w:t>原理图</w:t>
      </w:r>
      <w:r w:rsidR="000402B3" w:rsidRPr="0014216E">
        <w:rPr>
          <w:rFonts w:hint="eastAsia"/>
          <w:szCs w:val="21"/>
        </w:rPr>
        <w:t>《</w:t>
      </w:r>
      <w:r w:rsidR="006C1056" w:rsidRPr="0023565B">
        <w:rPr>
          <w:szCs w:val="21"/>
        </w:rPr>
        <w:t>RV1126_RV1109_USB_AI_Camera_DEMO_DDR3P216DD6_V11_20200706</w:t>
      </w:r>
      <w:r w:rsidR="000402B3" w:rsidRPr="0014216E">
        <w:rPr>
          <w:rFonts w:hint="eastAsia"/>
          <w:szCs w:val="21"/>
        </w:rPr>
        <w:t>》</w:t>
      </w:r>
      <w:r w:rsidR="00AC51A7" w:rsidRPr="0014216E">
        <w:rPr>
          <w:rFonts w:hint="eastAsia"/>
          <w:szCs w:val="21"/>
        </w:rPr>
        <w:t>修改</w:t>
      </w:r>
      <w:r w:rsidR="00790ED3" w:rsidRPr="0014216E">
        <w:rPr>
          <w:rFonts w:hint="eastAsia"/>
          <w:szCs w:val="21"/>
        </w:rPr>
        <w:t>而成</w:t>
      </w:r>
      <w:r w:rsidR="00456992" w:rsidRPr="0014216E">
        <w:rPr>
          <w:rFonts w:hint="eastAsia"/>
          <w:szCs w:val="21"/>
        </w:rPr>
        <w:t>。</w:t>
      </w:r>
    </w:p>
    <w:p w:rsidR="000303E0" w:rsidRPr="000303E0" w:rsidRDefault="008C2F1F" w:rsidP="00A1286C">
      <w:pPr>
        <w:pStyle w:val="1"/>
      </w:pPr>
      <w:bookmarkStart w:id="6" w:name="_Toc49176166"/>
      <w:r w:rsidRPr="0014216E">
        <w:rPr>
          <w:rFonts w:hint="eastAsia"/>
        </w:rPr>
        <w:t>原理图修改</w:t>
      </w:r>
      <w:r w:rsidR="00987D26" w:rsidRPr="0014216E">
        <w:rPr>
          <w:rFonts w:hint="eastAsia"/>
        </w:rPr>
        <w:t>内容</w:t>
      </w:r>
      <w:r w:rsidR="00DC1E36" w:rsidRPr="0014216E">
        <w:rPr>
          <w:rFonts w:hint="eastAsia"/>
        </w:rPr>
        <w:t>说明</w:t>
      </w:r>
      <w:bookmarkEnd w:id="6"/>
    </w:p>
    <w:p w:rsidR="00F87272" w:rsidRDefault="00F87272" w:rsidP="00EB76C6">
      <w:pPr>
        <w:pStyle w:val="2"/>
        <w:ind w:leftChars="134" w:left="281" w:firstLine="0"/>
      </w:pPr>
      <w:bookmarkStart w:id="7" w:name="_Toc49176167"/>
      <w:r>
        <w:rPr>
          <w:rFonts w:hint="eastAsia"/>
        </w:rPr>
        <w:t>Page</w:t>
      </w:r>
      <w:r w:rsidR="006C1056">
        <w:t>10</w:t>
      </w:r>
      <w:bookmarkEnd w:id="7"/>
    </w:p>
    <w:p w:rsidR="00704952" w:rsidRDefault="006C6789" w:rsidP="00704952">
      <w:r>
        <w:rPr>
          <w:rFonts w:hint="eastAsia"/>
        </w:rPr>
        <w:t>C</w:t>
      </w:r>
      <w:r>
        <w:t>N</w:t>
      </w:r>
      <w:r>
        <w:t>：</w:t>
      </w:r>
      <w:r w:rsidR="00F8108D">
        <w:rPr>
          <w:rFonts w:hint="eastAsia"/>
        </w:rPr>
        <w:t>（</w:t>
      </w:r>
      <w:r w:rsidR="00F8108D">
        <w:rPr>
          <w:rFonts w:hint="eastAsia"/>
        </w:rPr>
        <w:t>1</w:t>
      </w:r>
      <w:r w:rsidR="00F8108D">
        <w:rPr>
          <w:rFonts w:hint="eastAsia"/>
        </w:rPr>
        <w:t>）</w:t>
      </w:r>
      <w:r w:rsidR="006C1056">
        <w:rPr>
          <w:rFonts w:hint="eastAsia"/>
        </w:rPr>
        <w:t>添加</w:t>
      </w:r>
      <w:r w:rsidR="006C1056">
        <w:rPr>
          <w:rFonts w:hint="eastAsia"/>
        </w:rPr>
        <w:t>R</w:t>
      </w:r>
      <w:r w:rsidR="006C1056">
        <w:t>1000</w:t>
      </w:r>
      <w:r w:rsidR="006C1056">
        <w:rPr>
          <w:rFonts w:hint="eastAsia"/>
        </w:rPr>
        <w:t>和</w:t>
      </w:r>
      <w:r w:rsidR="006C1056">
        <w:rPr>
          <w:rFonts w:hint="eastAsia"/>
        </w:rPr>
        <w:t>C</w:t>
      </w:r>
      <w:r w:rsidR="006C1056">
        <w:t>1022</w:t>
      </w:r>
      <w:r w:rsidR="00F8108D">
        <w:rPr>
          <w:rFonts w:hint="eastAsia"/>
        </w:rPr>
        <w:t>；（</w:t>
      </w:r>
      <w:r w:rsidR="00F8108D">
        <w:rPr>
          <w:rFonts w:hint="eastAsia"/>
        </w:rPr>
        <w:t>2</w:t>
      </w:r>
      <w:r w:rsidR="00F8108D">
        <w:rPr>
          <w:rFonts w:hint="eastAsia"/>
        </w:rPr>
        <w:t>）电容</w:t>
      </w:r>
      <w:r w:rsidR="00F8108D">
        <w:rPr>
          <w:rFonts w:hint="eastAsia"/>
        </w:rPr>
        <w:t>C</w:t>
      </w:r>
      <w:r w:rsidR="00F8108D">
        <w:t>1020</w:t>
      </w:r>
      <w:r w:rsidR="00F8108D">
        <w:rPr>
          <w:rFonts w:hint="eastAsia"/>
        </w:rPr>
        <w:t>和</w:t>
      </w:r>
      <w:r w:rsidR="00F8108D">
        <w:rPr>
          <w:rFonts w:hint="eastAsia"/>
        </w:rPr>
        <w:t>C</w:t>
      </w:r>
      <w:r w:rsidR="00F8108D">
        <w:t>1021</w:t>
      </w:r>
      <w:r w:rsidR="00F8108D">
        <w:rPr>
          <w:rFonts w:hint="eastAsia"/>
        </w:rPr>
        <w:t>改为</w:t>
      </w:r>
      <w:r w:rsidR="00F8108D">
        <w:rPr>
          <w:rFonts w:hint="eastAsia"/>
        </w:rPr>
        <w:t>2</w:t>
      </w:r>
      <w:r w:rsidR="00F8108D">
        <w:t>2</w:t>
      </w:r>
      <w:r w:rsidR="00F8108D">
        <w:rPr>
          <w:rFonts w:hint="eastAsia"/>
        </w:rPr>
        <w:t>uF</w:t>
      </w:r>
    </w:p>
    <w:p w:rsidR="006C6789" w:rsidRDefault="006C6789" w:rsidP="00704952">
      <w:r>
        <w:t>EN:</w:t>
      </w:r>
      <w:r w:rsidR="006E0545">
        <w:t xml:space="preserve"> </w:t>
      </w:r>
      <w:r w:rsidR="00F8108D">
        <w:rPr>
          <w:rFonts w:hint="eastAsia"/>
        </w:rPr>
        <w:t>（</w:t>
      </w:r>
      <w:r w:rsidR="00F8108D">
        <w:rPr>
          <w:rFonts w:hint="eastAsia"/>
        </w:rPr>
        <w:t>2</w:t>
      </w:r>
      <w:r w:rsidR="00F8108D">
        <w:rPr>
          <w:rFonts w:hint="eastAsia"/>
        </w:rPr>
        <w:t>）</w:t>
      </w:r>
      <w:r w:rsidR="006C1056">
        <w:t>A</w:t>
      </w:r>
      <w:r w:rsidR="006C1056">
        <w:rPr>
          <w:rFonts w:hint="eastAsia"/>
        </w:rPr>
        <w:t>dd</w:t>
      </w:r>
      <w:r w:rsidR="006C1056">
        <w:t xml:space="preserve"> R1000 </w:t>
      </w:r>
      <w:r w:rsidR="006C1056">
        <w:rPr>
          <w:rFonts w:hint="eastAsia"/>
        </w:rPr>
        <w:t>and</w:t>
      </w:r>
      <w:r w:rsidR="006C1056">
        <w:t xml:space="preserve"> C1022</w:t>
      </w:r>
      <w:r w:rsidR="00F8108D">
        <w:rPr>
          <w:rFonts w:hint="eastAsia"/>
        </w:rPr>
        <w:t>；（</w:t>
      </w:r>
      <w:r w:rsidR="00F8108D">
        <w:rPr>
          <w:rFonts w:hint="eastAsia"/>
        </w:rPr>
        <w:t>2</w:t>
      </w:r>
      <w:r w:rsidR="00F8108D">
        <w:rPr>
          <w:rFonts w:hint="eastAsia"/>
        </w:rPr>
        <w:t>）</w:t>
      </w:r>
      <w:r w:rsidR="00F8108D" w:rsidRPr="00F8108D">
        <w:t>Capacitors C1020 and C1021 are changed to 22uF</w:t>
      </w:r>
    </w:p>
    <w:p w:rsidR="00704952" w:rsidRDefault="006C1056" w:rsidP="00704952">
      <w:r>
        <w:rPr>
          <w:noProof/>
        </w:rPr>
        <w:drawing>
          <wp:inline distT="0" distB="0" distL="0" distR="0" wp14:anchorId="5F526E78" wp14:editId="6ED33B0C">
            <wp:extent cx="4397071" cy="1698624"/>
            <wp:effectExtent l="0" t="0" r="381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331" cy="170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8D" w:rsidRDefault="00F8108D" w:rsidP="00704952">
      <w:r>
        <w:rPr>
          <w:noProof/>
        </w:rPr>
        <w:drawing>
          <wp:inline distT="0" distB="0" distL="0" distR="0" wp14:anchorId="320673E4" wp14:editId="5650CD98">
            <wp:extent cx="2541335" cy="22120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1030" cy="222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6E" w:rsidRDefault="00506D6E" w:rsidP="00EB76C6">
      <w:pPr>
        <w:pStyle w:val="2"/>
        <w:ind w:leftChars="134" w:left="281" w:firstLine="0"/>
      </w:pPr>
      <w:bookmarkStart w:id="8" w:name="_Toc49176168"/>
      <w:r>
        <w:rPr>
          <w:rFonts w:hint="eastAsia"/>
        </w:rPr>
        <w:t>Page</w:t>
      </w:r>
      <w:r w:rsidR="006C1056">
        <w:t>11</w:t>
      </w:r>
      <w:r w:rsidR="006C1056">
        <w:rPr>
          <w:rFonts w:hint="eastAsia"/>
        </w:rPr>
        <w:t>、</w:t>
      </w:r>
      <w:r w:rsidR="006C1056">
        <w:rPr>
          <w:rFonts w:hint="eastAsia"/>
        </w:rPr>
        <w:t>Page</w:t>
      </w:r>
      <w:r w:rsidR="006C1056">
        <w:t>20</w:t>
      </w:r>
      <w:bookmarkEnd w:id="8"/>
    </w:p>
    <w:p w:rsidR="001A1FD9" w:rsidRDefault="009D12AA" w:rsidP="001A1FD9">
      <w:r>
        <w:rPr>
          <w:rFonts w:hint="eastAsia"/>
        </w:rPr>
        <w:t>C</w:t>
      </w:r>
      <w:r>
        <w:t>N</w:t>
      </w:r>
      <w:r>
        <w:t>：</w:t>
      </w:r>
      <w:r w:rsidR="00977B64">
        <w:rPr>
          <w:rFonts w:hint="eastAsia"/>
        </w:rPr>
        <w:t>（</w:t>
      </w:r>
      <w:r w:rsidR="00977B64">
        <w:rPr>
          <w:rFonts w:hint="eastAsia"/>
        </w:rPr>
        <w:t>1</w:t>
      </w:r>
      <w:r w:rsidR="00977B64">
        <w:rPr>
          <w:rFonts w:hint="eastAsia"/>
        </w:rPr>
        <w:t>）</w:t>
      </w:r>
      <w:r w:rsidR="009064FF">
        <w:rPr>
          <w:rFonts w:hint="eastAsia"/>
        </w:rPr>
        <w:t>预留</w:t>
      </w:r>
      <w:r w:rsidR="006C1056">
        <w:rPr>
          <w:rFonts w:hint="eastAsia"/>
        </w:rPr>
        <w:t>P</w:t>
      </w:r>
      <w:r w:rsidR="006C1056">
        <w:t>MIC_SLEEP</w:t>
      </w:r>
      <w:r w:rsidR="006C1056">
        <w:rPr>
          <w:rFonts w:hint="eastAsia"/>
        </w:rPr>
        <w:t>控制</w:t>
      </w:r>
      <w:r w:rsidR="009064FF">
        <w:rPr>
          <w:rFonts w:hint="eastAsia"/>
        </w:rPr>
        <w:t>电路</w:t>
      </w:r>
      <w:r w:rsidR="002D45D5">
        <w:rPr>
          <w:rFonts w:hint="eastAsia"/>
        </w:rPr>
        <w:t>；</w:t>
      </w:r>
      <w:r w:rsidR="00977B64">
        <w:rPr>
          <w:rFonts w:hint="eastAsia"/>
        </w:rPr>
        <w:t>（</w:t>
      </w:r>
      <w:r w:rsidR="00977B64">
        <w:rPr>
          <w:rFonts w:hint="eastAsia"/>
        </w:rPr>
        <w:t>2</w:t>
      </w:r>
      <w:r w:rsidR="00977B64">
        <w:rPr>
          <w:rFonts w:hint="eastAsia"/>
        </w:rPr>
        <w:t>）</w:t>
      </w:r>
      <w:r w:rsidR="0030658B">
        <w:rPr>
          <w:rFonts w:hint="eastAsia"/>
        </w:rPr>
        <w:t>增加</w:t>
      </w:r>
      <w:r w:rsidR="0030658B">
        <w:rPr>
          <w:rFonts w:hint="eastAsia"/>
        </w:rPr>
        <w:t>V</w:t>
      </w:r>
      <w:r w:rsidR="0030658B">
        <w:t>DD_LOG/NPU/VEPU</w:t>
      </w:r>
      <w:r w:rsidR="0030658B">
        <w:rPr>
          <w:rFonts w:hint="eastAsia"/>
        </w:rPr>
        <w:t>电源合并说明；（</w:t>
      </w:r>
      <w:r w:rsidR="0030658B">
        <w:rPr>
          <w:rFonts w:hint="eastAsia"/>
        </w:rPr>
        <w:t>3</w:t>
      </w:r>
      <w:r w:rsidR="0030658B">
        <w:rPr>
          <w:rFonts w:hint="eastAsia"/>
        </w:rPr>
        <w:t>）</w:t>
      </w:r>
      <w:r w:rsidR="00977B64">
        <w:rPr>
          <w:rFonts w:hint="eastAsia"/>
        </w:rPr>
        <w:t>修改复位</w:t>
      </w:r>
      <w:r w:rsidR="00977B64">
        <w:rPr>
          <w:rFonts w:hint="eastAsia"/>
        </w:rPr>
        <w:t>I</w:t>
      </w:r>
      <w:r w:rsidR="00977B64">
        <w:t>C</w:t>
      </w:r>
      <w:r w:rsidR="00977B64">
        <w:rPr>
          <w:rFonts w:hint="eastAsia"/>
        </w:rPr>
        <w:t>为</w:t>
      </w:r>
      <w:r w:rsidR="00977B64">
        <w:rPr>
          <w:rFonts w:hint="eastAsia"/>
        </w:rPr>
        <w:t>O</w:t>
      </w:r>
      <w:r w:rsidR="00977B64">
        <w:t>D</w:t>
      </w:r>
      <w:r w:rsidR="00977B64">
        <w:rPr>
          <w:rFonts w:hint="eastAsia"/>
        </w:rPr>
        <w:t>输出的</w:t>
      </w:r>
      <w:r w:rsidR="00F8108D">
        <w:rPr>
          <w:rFonts w:hint="eastAsia"/>
        </w:rPr>
        <w:t>；（</w:t>
      </w:r>
      <w:r w:rsidR="00F8108D">
        <w:rPr>
          <w:rFonts w:hint="eastAsia"/>
        </w:rPr>
        <w:t>4</w:t>
      </w:r>
      <w:r w:rsidR="00F8108D">
        <w:rPr>
          <w:rFonts w:hint="eastAsia"/>
        </w:rPr>
        <w:t>）电源芯片</w:t>
      </w:r>
      <w:r w:rsidR="00F8108D">
        <w:rPr>
          <w:rFonts w:hint="eastAsia"/>
        </w:rPr>
        <w:t>U</w:t>
      </w:r>
      <w:r w:rsidR="00F8108D">
        <w:t>2000</w:t>
      </w:r>
      <w:r w:rsidR="00F8108D">
        <w:rPr>
          <w:rFonts w:hint="eastAsia"/>
        </w:rPr>
        <w:t>改成</w:t>
      </w:r>
      <w:r w:rsidR="00F8108D">
        <w:rPr>
          <w:rFonts w:hint="eastAsia"/>
        </w:rPr>
        <w:t>E</w:t>
      </w:r>
      <w:r w:rsidR="00F8108D">
        <w:t>TA3446</w:t>
      </w:r>
    </w:p>
    <w:p w:rsidR="009C5AC6" w:rsidRDefault="009C5AC6" w:rsidP="009C5AC6">
      <w:r>
        <w:t xml:space="preserve">EN: </w:t>
      </w:r>
      <w:r w:rsidR="00977B64">
        <w:rPr>
          <w:rFonts w:hint="eastAsia"/>
        </w:rPr>
        <w:t>（</w:t>
      </w:r>
      <w:r w:rsidR="00977B64">
        <w:rPr>
          <w:rFonts w:hint="eastAsia"/>
        </w:rPr>
        <w:t>2</w:t>
      </w:r>
      <w:r w:rsidR="00977B64">
        <w:rPr>
          <w:rFonts w:hint="eastAsia"/>
        </w:rPr>
        <w:t>）</w:t>
      </w:r>
      <w:r w:rsidR="009064FF" w:rsidRPr="009064FF">
        <w:t>Reserve PMIC_SLEEP control circuit</w:t>
      </w:r>
      <w:r>
        <w:rPr>
          <w:rFonts w:hint="eastAsia"/>
        </w:rPr>
        <w:t>;</w:t>
      </w:r>
      <w:r w:rsidR="00977B64">
        <w:rPr>
          <w:rFonts w:hint="eastAsia"/>
        </w:rPr>
        <w:t>（</w:t>
      </w:r>
      <w:r w:rsidR="00977B64">
        <w:rPr>
          <w:rFonts w:hint="eastAsia"/>
        </w:rPr>
        <w:t>2</w:t>
      </w:r>
      <w:r w:rsidR="00977B64">
        <w:rPr>
          <w:rFonts w:hint="eastAsia"/>
        </w:rPr>
        <w:t>）</w:t>
      </w:r>
      <w:r w:rsidR="0030658B" w:rsidRPr="0030658B">
        <w:t>Add VDD_LOG/NPU/VEPU power merge instructions</w:t>
      </w:r>
      <w:r w:rsidR="0030658B">
        <w:rPr>
          <w:rFonts w:hint="eastAsia"/>
        </w:rPr>
        <w:t>；（</w:t>
      </w:r>
      <w:r w:rsidR="0030658B">
        <w:rPr>
          <w:rFonts w:hint="eastAsia"/>
        </w:rPr>
        <w:t>3</w:t>
      </w:r>
      <w:r w:rsidR="0030658B">
        <w:rPr>
          <w:rFonts w:hint="eastAsia"/>
        </w:rPr>
        <w:t>）</w:t>
      </w:r>
      <w:r w:rsidR="00977B64" w:rsidRPr="00977B64">
        <w:t>Modify the reset IC for OD output</w:t>
      </w:r>
      <w:r w:rsidR="00F8108D">
        <w:rPr>
          <w:rFonts w:hint="eastAsia"/>
        </w:rPr>
        <w:t>；（</w:t>
      </w:r>
      <w:r w:rsidR="00F8108D">
        <w:rPr>
          <w:rFonts w:hint="eastAsia"/>
        </w:rPr>
        <w:t>4</w:t>
      </w:r>
      <w:r w:rsidR="00F8108D">
        <w:rPr>
          <w:rFonts w:hint="eastAsia"/>
        </w:rPr>
        <w:t>）</w:t>
      </w:r>
      <w:r w:rsidR="00F8108D" w:rsidRPr="00F8108D">
        <w:t>The power chip U2000 is changed to ETA3446</w:t>
      </w:r>
    </w:p>
    <w:p w:rsidR="00506D6E" w:rsidRDefault="006C1056" w:rsidP="00506D6E">
      <w:r>
        <w:rPr>
          <w:noProof/>
        </w:rPr>
        <w:drawing>
          <wp:inline distT="0" distB="0" distL="0" distR="0" wp14:anchorId="50C7B567" wp14:editId="78D521D6">
            <wp:extent cx="4898003" cy="2003983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8430" cy="200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6E" w:rsidRDefault="00F8108D" w:rsidP="00506D6E">
      <w:r>
        <w:rPr>
          <w:noProof/>
        </w:rPr>
        <w:drawing>
          <wp:inline distT="0" distB="0" distL="0" distR="0" wp14:anchorId="2C2EFA11" wp14:editId="213C35C5">
            <wp:extent cx="5067560" cy="50358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5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64" w:rsidRPr="00506D6E" w:rsidRDefault="00977B64" w:rsidP="00506D6E">
      <w:r>
        <w:rPr>
          <w:noProof/>
        </w:rPr>
        <w:drawing>
          <wp:inline distT="0" distB="0" distL="0" distR="0" wp14:anchorId="278CF010" wp14:editId="0341E403">
            <wp:extent cx="2781881" cy="208918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6893" cy="210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39" w:rsidRDefault="00687239" w:rsidP="00687239">
      <w:pPr>
        <w:pStyle w:val="2"/>
        <w:ind w:leftChars="134" w:left="281" w:firstLine="0"/>
      </w:pPr>
      <w:bookmarkStart w:id="9" w:name="_Toc49176169"/>
      <w:r>
        <w:rPr>
          <w:rFonts w:hint="eastAsia"/>
        </w:rPr>
        <w:t>Page</w:t>
      </w:r>
      <w:r w:rsidR="006C1056">
        <w:t>20</w:t>
      </w:r>
      <w:bookmarkEnd w:id="9"/>
    </w:p>
    <w:p w:rsidR="00687239" w:rsidRDefault="00687239" w:rsidP="00687239">
      <w:r>
        <w:rPr>
          <w:rFonts w:hint="eastAsia"/>
        </w:rPr>
        <w:t>C</w:t>
      </w:r>
      <w:r>
        <w:t>N</w:t>
      </w:r>
      <w:r>
        <w:t>：</w:t>
      </w:r>
      <w:r w:rsidR="0030658B">
        <w:rPr>
          <w:rFonts w:hint="eastAsia"/>
        </w:rPr>
        <w:t>（</w:t>
      </w:r>
      <w:r w:rsidR="0030658B">
        <w:rPr>
          <w:rFonts w:hint="eastAsia"/>
        </w:rPr>
        <w:t>1</w:t>
      </w:r>
      <w:r w:rsidR="0030658B">
        <w:rPr>
          <w:rFonts w:hint="eastAsia"/>
        </w:rPr>
        <w:t>）</w:t>
      </w:r>
      <w:r w:rsidR="006C1056">
        <w:rPr>
          <w:rFonts w:hint="eastAsia"/>
        </w:rPr>
        <w:t>修</w:t>
      </w:r>
      <w:r w:rsidR="00E164B6">
        <w:rPr>
          <w:rFonts w:hint="eastAsia"/>
        </w:rPr>
        <w:t>正</w:t>
      </w:r>
      <w:r w:rsidR="006C1056">
        <w:rPr>
          <w:rFonts w:hint="eastAsia"/>
        </w:rPr>
        <w:t>V</w:t>
      </w:r>
      <w:r w:rsidR="006C1056">
        <w:t>CC_3V3</w:t>
      </w:r>
      <w:r w:rsidR="006C1056">
        <w:rPr>
          <w:rFonts w:hint="eastAsia"/>
        </w:rPr>
        <w:t>的电路</w:t>
      </w:r>
      <w:r>
        <w:rPr>
          <w:rFonts w:hint="eastAsia"/>
        </w:rPr>
        <w:t>；</w:t>
      </w:r>
      <w:r w:rsidR="0030658B">
        <w:rPr>
          <w:rFonts w:hint="eastAsia"/>
        </w:rPr>
        <w:t>（</w:t>
      </w:r>
      <w:r w:rsidR="0030658B">
        <w:rPr>
          <w:rFonts w:hint="eastAsia"/>
        </w:rPr>
        <w:t>2</w:t>
      </w:r>
      <w:r w:rsidR="0030658B">
        <w:rPr>
          <w:rFonts w:hint="eastAsia"/>
        </w:rPr>
        <w:t>）</w:t>
      </w:r>
      <w:r w:rsidR="0030658B">
        <w:rPr>
          <w:rFonts w:hint="eastAsia"/>
        </w:rPr>
        <w:t>A</w:t>
      </w:r>
      <w:r w:rsidR="0030658B">
        <w:t>RM</w:t>
      </w:r>
      <w:r w:rsidR="0030658B">
        <w:rPr>
          <w:rFonts w:hint="eastAsia"/>
        </w:rPr>
        <w:t>、</w:t>
      </w:r>
      <w:r w:rsidR="0030658B">
        <w:rPr>
          <w:rFonts w:hint="eastAsia"/>
        </w:rPr>
        <w:t>D</w:t>
      </w:r>
      <w:r w:rsidR="0030658B">
        <w:t>DR</w:t>
      </w:r>
      <w:r w:rsidR="0030658B">
        <w:rPr>
          <w:rFonts w:hint="eastAsia"/>
        </w:rPr>
        <w:t xml:space="preserve"> </w:t>
      </w:r>
      <w:r w:rsidR="0030658B">
        <w:t>DCDC</w:t>
      </w:r>
      <w:r w:rsidR="0030658B">
        <w:rPr>
          <w:rFonts w:hint="eastAsia"/>
        </w:rPr>
        <w:t>的反馈电容</w:t>
      </w:r>
      <w:r w:rsidR="0030658B">
        <w:rPr>
          <w:rFonts w:hint="eastAsia"/>
        </w:rPr>
        <w:t>2</w:t>
      </w:r>
      <w:r w:rsidR="0030658B">
        <w:t>2p</w:t>
      </w:r>
      <w:r w:rsidR="0030658B">
        <w:rPr>
          <w:rFonts w:hint="eastAsia"/>
        </w:rPr>
        <w:t>改</w:t>
      </w:r>
      <w:r w:rsidR="0030658B">
        <w:t>100</w:t>
      </w:r>
      <w:r w:rsidR="0030658B">
        <w:rPr>
          <w:rFonts w:hint="eastAsia"/>
        </w:rPr>
        <w:t>p</w:t>
      </w:r>
      <w:r w:rsidR="0030658B">
        <w:rPr>
          <w:rFonts w:hint="eastAsia"/>
        </w:rPr>
        <w:t>，</w:t>
      </w:r>
      <w:r w:rsidR="0030658B">
        <w:rPr>
          <w:rFonts w:hint="eastAsia"/>
        </w:rPr>
        <w:t>N</w:t>
      </w:r>
      <w:r w:rsidR="0030658B">
        <w:t>PU DCDC</w:t>
      </w:r>
      <w:r w:rsidR="0030658B">
        <w:rPr>
          <w:rFonts w:hint="eastAsia"/>
        </w:rPr>
        <w:t>的反馈电容</w:t>
      </w:r>
      <w:r w:rsidR="0030658B">
        <w:rPr>
          <w:rFonts w:hint="eastAsia"/>
        </w:rPr>
        <w:t>2</w:t>
      </w:r>
      <w:r w:rsidR="0030658B">
        <w:t>2p</w:t>
      </w:r>
      <w:r w:rsidR="0030658B">
        <w:rPr>
          <w:rFonts w:hint="eastAsia"/>
        </w:rPr>
        <w:t>改</w:t>
      </w:r>
      <w:r w:rsidR="0030658B">
        <w:t>220</w:t>
      </w:r>
      <w:r w:rsidR="0030658B">
        <w:rPr>
          <w:rFonts w:hint="eastAsia"/>
        </w:rPr>
        <w:t>p</w:t>
      </w:r>
      <w:r w:rsidR="0030658B">
        <w:t>;</w:t>
      </w:r>
    </w:p>
    <w:p w:rsidR="00687239" w:rsidRDefault="00687239" w:rsidP="00687239">
      <w:r>
        <w:t xml:space="preserve">EN: </w:t>
      </w:r>
      <w:r w:rsidR="0030658B">
        <w:rPr>
          <w:rFonts w:hint="eastAsia"/>
        </w:rPr>
        <w:t>（</w:t>
      </w:r>
      <w:r w:rsidR="0030658B">
        <w:rPr>
          <w:rFonts w:hint="eastAsia"/>
        </w:rPr>
        <w:t>1</w:t>
      </w:r>
      <w:r w:rsidR="0030658B">
        <w:rPr>
          <w:rFonts w:hint="eastAsia"/>
        </w:rPr>
        <w:t>）</w:t>
      </w:r>
      <w:r w:rsidR="00E164B6" w:rsidRPr="00E164B6">
        <w:t>Correction</w:t>
      </w:r>
      <w:r w:rsidR="00E164B6">
        <w:t xml:space="preserve"> </w:t>
      </w:r>
      <w:r w:rsidR="006C1056" w:rsidRPr="006C1056">
        <w:t xml:space="preserve">the circuit of </w:t>
      </w:r>
      <w:r w:rsidR="006C1056">
        <w:rPr>
          <w:rFonts w:hint="eastAsia"/>
        </w:rPr>
        <w:t>V</w:t>
      </w:r>
      <w:r w:rsidR="006C1056">
        <w:t>CC_3V3</w:t>
      </w:r>
      <w:r>
        <w:rPr>
          <w:rFonts w:hint="eastAsia"/>
        </w:rPr>
        <w:t>;</w:t>
      </w:r>
      <w:r w:rsidR="0030658B">
        <w:rPr>
          <w:rFonts w:hint="eastAsia"/>
        </w:rPr>
        <w:t>（</w:t>
      </w:r>
      <w:r w:rsidR="0030658B">
        <w:rPr>
          <w:rFonts w:hint="eastAsia"/>
        </w:rPr>
        <w:t>2</w:t>
      </w:r>
      <w:r w:rsidR="0030658B">
        <w:rPr>
          <w:rFonts w:hint="eastAsia"/>
        </w:rPr>
        <w:t>）</w:t>
      </w:r>
      <w:r w:rsidR="0030658B" w:rsidRPr="0030658B">
        <w:t>The feedback capacitance of ARM and DDR DCDC was changed from 22</w:t>
      </w:r>
      <w:r w:rsidR="0030658B">
        <w:t>p</w:t>
      </w:r>
      <w:r w:rsidR="0030658B" w:rsidRPr="0030658B">
        <w:t xml:space="preserve"> to 100p, and the feedback capacitance of NPU DCDC from 22</w:t>
      </w:r>
      <w:r w:rsidR="0030658B">
        <w:t>p</w:t>
      </w:r>
      <w:r w:rsidR="0030658B" w:rsidRPr="0030658B">
        <w:t xml:space="preserve"> to 220</w:t>
      </w:r>
      <w:r w:rsidR="0030658B">
        <w:t>p;</w:t>
      </w:r>
    </w:p>
    <w:p w:rsidR="00687239" w:rsidRDefault="006C1056" w:rsidP="00687239">
      <w:r>
        <w:rPr>
          <w:noProof/>
        </w:rPr>
        <w:drawing>
          <wp:inline distT="0" distB="0" distL="0" distR="0" wp14:anchorId="5048A5B5" wp14:editId="4B6862F3">
            <wp:extent cx="4905954" cy="2072628"/>
            <wp:effectExtent l="0" t="0" r="0" b="444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6938" cy="207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8B" w:rsidRDefault="0030658B" w:rsidP="00687239">
      <w:r>
        <w:rPr>
          <w:noProof/>
        </w:rPr>
        <w:drawing>
          <wp:inline distT="0" distB="0" distL="0" distR="0" wp14:anchorId="46975305" wp14:editId="3658C2FB">
            <wp:extent cx="4851649" cy="2241665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AC6" w:rsidRDefault="006F4AC6" w:rsidP="00AF49FD">
      <w:pPr>
        <w:pStyle w:val="2"/>
        <w:ind w:leftChars="134" w:left="281" w:firstLine="0"/>
      </w:pPr>
      <w:bookmarkStart w:id="10" w:name="_Toc49176170"/>
      <w:r>
        <w:rPr>
          <w:rFonts w:hint="eastAsia"/>
        </w:rPr>
        <w:t>Page</w:t>
      </w:r>
      <w:r w:rsidR="006C1056">
        <w:t>47</w:t>
      </w:r>
      <w:bookmarkEnd w:id="10"/>
    </w:p>
    <w:p w:rsidR="006F4AC6" w:rsidRDefault="009D12AA" w:rsidP="006F4AC6">
      <w:r>
        <w:rPr>
          <w:rFonts w:hint="eastAsia"/>
        </w:rPr>
        <w:t>C</w:t>
      </w:r>
      <w:r>
        <w:t>N</w:t>
      </w:r>
      <w:r>
        <w:t>：</w:t>
      </w:r>
      <w:r w:rsidR="0030658B">
        <w:rPr>
          <w:rFonts w:hint="eastAsia"/>
        </w:rPr>
        <w:t>（</w:t>
      </w:r>
      <w:r w:rsidR="0030658B">
        <w:rPr>
          <w:rFonts w:hint="eastAsia"/>
        </w:rPr>
        <w:t>1</w:t>
      </w:r>
      <w:r w:rsidR="0030658B">
        <w:rPr>
          <w:rFonts w:hint="eastAsia"/>
        </w:rPr>
        <w:t>）</w:t>
      </w:r>
      <w:r w:rsidR="00E164B6">
        <w:rPr>
          <w:rFonts w:hint="eastAsia"/>
        </w:rPr>
        <w:t>修正</w:t>
      </w:r>
      <w:r w:rsidR="006C1056">
        <w:rPr>
          <w:rFonts w:hint="eastAsia"/>
        </w:rPr>
        <w:t>V</w:t>
      </w:r>
      <w:r w:rsidR="006C1056">
        <w:t>CC1V2_DVDD</w:t>
      </w:r>
      <w:r w:rsidR="006C1056">
        <w:rPr>
          <w:rFonts w:hint="eastAsia"/>
        </w:rPr>
        <w:t>的电路</w:t>
      </w:r>
      <w:r w:rsidR="006F4AC6">
        <w:rPr>
          <w:rFonts w:hint="eastAsia"/>
        </w:rPr>
        <w:t>；</w:t>
      </w:r>
      <w:r w:rsidR="0030658B">
        <w:rPr>
          <w:rFonts w:hint="eastAsia"/>
        </w:rPr>
        <w:t>（</w:t>
      </w:r>
      <w:r w:rsidR="0030658B">
        <w:t>2</w:t>
      </w:r>
      <w:r w:rsidR="0030658B">
        <w:rPr>
          <w:rFonts w:hint="eastAsia"/>
        </w:rPr>
        <w:t>）</w:t>
      </w:r>
      <w:r w:rsidR="0030658B">
        <w:rPr>
          <w:rFonts w:hint="eastAsia"/>
        </w:rPr>
        <w:t>V</w:t>
      </w:r>
      <w:r w:rsidR="0030658B">
        <w:t>CC1V2_DVDD</w:t>
      </w:r>
      <w:r w:rsidR="0030658B">
        <w:rPr>
          <w:rFonts w:hint="eastAsia"/>
        </w:rPr>
        <w:t xml:space="preserve"> </w:t>
      </w:r>
      <w:r w:rsidR="0030658B">
        <w:t>DCDC</w:t>
      </w:r>
      <w:r w:rsidR="0030658B">
        <w:rPr>
          <w:rFonts w:hint="eastAsia"/>
        </w:rPr>
        <w:t>的反馈电容</w:t>
      </w:r>
      <w:r w:rsidR="0030658B">
        <w:rPr>
          <w:rFonts w:hint="eastAsia"/>
        </w:rPr>
        <w:t>2</w:t>
      </w:r>
      <w:r w:rsidR="0030658B">
        <w:t>2p</w:t>
      </w:r>
      <w:r w:rsidR="0030658B">
        <w:rPr>
          <w:rFonts w:hint="eastAsia"/>
        </w:rPr>
        <w:t>改</w:t>
      </w:r>
      <w:r w:rsidR="0030658B">
        <w:t>100</w:t>
      </w:r>
      <w:r w:rsidR="0030658B">
        <w:rPr>
          <w:rFonts w:hint="eastAsia"/>
        </w:rPr>
        <w:t>p</w:t>
      </w:r>
      <w:r w:rsidR="0030658B">
        <w:t>;</w:t>
      </w:r>
    </w:p>
    <w:p w:rsidR="009C5AC6" w:rsidRDefault="009C5AC6" w:rsidP="009C5AC6">
      <w:r>
        <w:t>EN:</w:t>
      </w:r>
      <w:r w:rsidR="0030658B" w:rsidRPr="0030658B">
        <w:rPr>
          <w:rFonts w:hint="eastAsia"/>
        </w:rPr>
        <w:t xml:space="preserve"> </w:t>
      </w:r>
      <w:r w:rsidR="0030658B">
        <w:rPr>
          <w:rFonts w:hint="eastAsia"/>
        </w:rPr>
        <w:t>（</w:t>
      </w:r>
      <w:r w:rsidR="0030658B">
        <w:rPr>
          <w:rFonts w:hint="eastAsia"/>
        </w:rPr>
        <w:t>1</w:t>
      </w:r>
      <w:r w:rsidR="0030658B">
        <w:rPr>
          <w:rFonts w:hint="eastAsia"/>
        </w:rPr>
        <w:t>）</w:t>
      </w:r>
      <w:r>
        <w:t xml:space="preserve"> </w:t>
      </w:r>
      <w:r w:rsidR="00E164B6" w:rsidRPr="00E164B6">
        <w:t>Correction</w:t>
      </w:r>
      <w:r w:rsidR="006C1056" w:rsidRPr="006C1056">
        <w:t xml:space="preserve"> the circuit of VCC1V2 DVDD</w:t>
      </w:r>
      <w:r>
        <w:rPr>
          <w:rFonts w:hint="eastAsia"/>
        </w:rPr>
        <w:t>;</w:t>
      </w:r>
      <w:r w:rsidR="0030658B" w:rsidRPr="0030658B">
        <w:rPr>
          <w:rFonts w:hint="eastAsia"/>
        </w:rPr>
        <w:t xml:space="preserve"> </w:t>
      </w:r>
      <w:r w:rsidR="0030658B">
        <w:rPr>
          <w:rFonts w:hint="eastAsia"/>
        </w:rPr>
        <w:t>（</w:t>
      </w:r>
      <w:r w:rsidR="0030658B">
        <w:t>2</w:t>
      </w:r>
      <w:r w:rsidR="0030658B">
        <w:rPr>
          <w:rFonts w:hint="eastAsia"/>
        </w:rPr>
        <w:t>）</w:t>
      </w:r>
      <w:r w:rsidR="0030658B" w:rsidRPr="0030658B">
        <w:t>VCC1V2_DVDD DCDC feedback capacitor 22</w:t>
      </w:r>
      <w:r w:rsidR="0030658B">
        <w:t>p</w:t>
      </w:r>
      <w:r w:rsidR="0030658B" w:rsidRPr="0030658B">
        <w:t xml:space="preserve"> change 100</w:t>
      </w:r>
      <w:r w:rsidR="0030658B">
        <w:t>p;</w:t>
      </w:r>
    </w:p>
    <w:p w:rsidR="00727750" w:rsidRDefault="006C1056" w:rsidP="006F4AC6">
      <w:r>
        <w:rPr>
          <w:noProof/>
        </w:rPr>
        <w:drawing>
          <wp:inline distT="0" distB="0" distL="0" distR="0" wp14:anchorId="2C1C5DBE" wp14:editId="604465F6">
            <wp:extent cx="5184250" cy="2176220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8322" cy="218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750" w:rsidSect="009B63C2">
      <w:pgSz w:w="11906" w:h="16838"/>
      <w:pgMar w:top="1418" w:right="1418" w:bottom="1418" w:left="1588" w:header="851" w:footer="851" w:gutter="0"/>
      <w:cols w:space="720"/>
      <w:docGrid w:type="line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B646E" w:rsidRDefault="004B646E">
      <w:pPr>
        <w:spacing w:line="240" w:lineRule="auto"/>
      </w:pPr>
      <w:r>
        <w:separator/>
      </w:r>
    </w:p>
  </w:endnote>
  <w:endnote w:type="continuationSeparator" w:id="0">
    <w:p w:rsidR="004B646E" w:rsidRDefault="004B64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2AA" w:rsidRDefault="009D12AA">
    <w:pPr>
      <w:pStyle w:val="a8"/>
      <w:jc w:val="center"/>
    </w:pPr>
    <w:r>
      <w:rPr>
        <w:rFonts w:hint="eastAsia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2AA" w:rsidRDefault="009D12AA">
    <w:pPr>
      <w:pStyle w:val="a8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2AA" w:rsidRDefault="009D12AA">
    <w:pPr>
      <w:pStyle w:val="a8"/>
      <w:wordWrap w:val="0"/>
      <w:ind w:right="90"/>
      <w:jc w:val="right"/>
    </w:pPr>
    <w:r>
      <w:rPr>
        <w:rFonts w:hint="eastAsia"/>
        <w:kern w:val="0"/>
        <w:szCs w:val="21"/>
      </w:rPr>
      <w:t xml:space="preserve"> 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2AA" w:rsidRDefault="00121D21">
    <w:pPr>
      <w:pStyle w:val="a8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DDE2D4" wp14:editId="7353D00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2AA" w:rsidRDefault="009D12A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87239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DDE2D4" id="文本框3" o:spid="_x0000_s1026" style="position:absolute;left:0;text-align:left;margin-left:0;margin-top:0;width:2in;height:2in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" filled="f" stroked="f">
              <v:textbox style="mso-fit-shape-to-text:t" inset="0,0,0,0">
                <w:txbxContent>
                  <w:p w:rsidR="009D12AA" w:rsidRDefault="009D12AA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87239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B646E" w:rsidRDefault="004B646E">
      <w:pPr>
        <w:spacing w:line="240" w:lineRule="auto"/>
      </w:pPr>
      <w:r>
        <w:separator/>
      </w:r>
    </w:p>
  </w:footnote>
  <w:footnote w:type="continuationSeparator" w:id="0">
    <w:p w:rsidR="004B646E" w:rsidRDefault="004B64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2AA" w:rsidRDefault="009D12AA">
    <w:pPr>
      <w:pStyle w:val="ad"/>
      <w:pBdr>
        <w:bottom w:val="single" w:sz="6" w:space="0" w:color="auto"/>
      </w:pBdr>
      <w:spacing w:line="240" w:lineRule="auto"/>
      <w:jc w:val="both"/>
    </w:pPr>
    <w:r>
      <w:rPr>
        <w:noProof/>
      </w:rPr>
      <w:drawing>
        <wp:inline distT="0" distB="0" distL="0" distR="0" wp14:anchorId="3790FEA7" wp14:editId="508628FB">
          <wp:extent cx="673100" cy="233045"/>
          <wp:effectExtent l="19050" t="0" r="0" b="0"/>
          <wp:docPr id="23" name="图片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330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</w:t>
    </w:r>
    <w:r>
      <w:rPr>
        <w:rFonts w:hint="eastAsia"/>
      </w:rPr>
      <w:t xml:space="preserve">                                                 </w:t>
    </w:r>
    <w:r w:rsidR="00C551C4">
      <w:rPr>
        <w:rFonts w:hint="eastAsia"/>
      </w:rPr>
      <w:t xml:space="preserve"> </w:t>
    </w:r>
    <w:r w:rsidR="00C551C4">
      <w:t xml:space="preserve">   </w:t>
    </w:r>
    <w:r>
      <w:rPr>
        <w:rFonts w:hint="eastAsia"/>
      </w:rPr>
      <w:t>瑞芯微电子有限公司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2AA" w:rsidRDefault="009D12AA">
    <w:pPr>
      <w:pStyle w:val="ad"/>
      <w:pBdr>
        <w:bottom w:val="single" w:sz="6" w:space="0" w:color="auto"/>
      </w:pBdr>
      <w:spacing w:line="240" w:lineRule="auto"/>
      <w:jc w:val="both"/>
    </w:pPr>
    <w:r>
      <w:rPr>
        <w:noProof/>
      </w:rPr>
      <w:drawing>
        <wp:inline distT="0" distB="0" distL="0" distR="0" wp14:anchorId="45DEF6A1" wp14:editId="15A86957">
          <wp:extent cx="673100" cy="233045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330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</w:t>
    </w:r>
    <w:r>
      <w:rPr>
        <w:rFonts w:hint="eastAsia"/>
      </w:rPr>
      <w:t xml:space="preserve">                                                  </w:t>
    </w:r>
    <w:r>
      <w:rPr>
        <w:rFonts w:hint="eastAsia"/>
      </w:rPr>
      <w:t>福州瑞芯微电子有限公司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18"/>
        </w:tabs>
        <w:ind w:left="718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DE5195F"/>
    <w:multiLevelType w:val="hybridMultilevel"/>
    <w:tmpl w:val="0922D0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7B3494E"/>
    <w:multiLevelType w:val="hybridMultilevel"/>
    <w:tmpl w:val="030AD7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B447E50"/>
    <w:multiLevelType w:val="hybridMultilevel"/>
    <w:tmpl w:val="0B32EE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EF36455"/>
    <w:multiLevelType w:val="hybridMultilevel"/>
    <w:tmpl w:val="D1B240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5E95A6F"/>
    <w:multiLevelType w:val="hybridMultilevel"/>
    <w:tmpl w:val="3266E4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A67836"/>
    <w:multiLevelType w:val="hybridMultilevel"/>
    <w:tmpl w:val="F8E6538E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7" w15:restartNumberingAfterBreak="0">
    <w:nsid w:val="409B3BFE"/>
    <w:multiLevelType w:val="hybridMultilevel"/>
    <w:tmpl w:val="77F805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C231886"/>
    <w:multiLevelType w:val="hybridMultilevel"/>
    <w:tmpl w:val="2040A7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2432CB8"/>
    <w:multiLevelType w:val="hybridMultilevel"/>
    <w:tmpl w:val="94646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CD770C5"/>
    <w:multiLevelType w:val="hybridMultilevel"/>
    <w:tmpl w:val="FBDA80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F00594D"/>
    <w:multiLevelType w:val="multilevel"/>
    <w:tmpl w:val="000000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18"/>
        </w:tabs>
        <w:ind w:left="718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5F823B26"/>
    <w:multiLevelType w:val="hybridMultilevel"/>
    <w:tmpl w:val="C85E59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0637777"/>
    <w:multiLevelType w:val="hybridMultilevel"/>
    <w:tmpl w:val="BAE0D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E870C4"/>
    <w:multiLevelType w:val="hybridMultilevel"/>
    <w:tmpl w:val="B4AE05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E636B2B"/>
    <w:multiLevelType w:val="hybridMultilevel"/>
    <w:tmpl w:val="5D7007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4"/>
  </w:num>
  <w:num w:numId="5">
    <w:abstractNumId w:val="6"/>
  </w:num>
  <w:num w:numId="6">
    <w:abstractNumId w:val="3"/>
  </w:num>
  <w:num w:numId="7">
    <w:abstractNumId w:val="13"/>
  </w:num>
  <w:num w:numId="8">
    <w:abstractNumId w:val="4"/>
  </w:num>
  <w:num w:numId="9">
    <w:abstractNumId w:val="9"/>
  </w:num>
  <w:num w:numId="10">
    <w:abstractNumId w:val="12"/>
  </w:num>
  <w:num w:numId="11">
    <w:abstractNumId w:val="15"/>
  </w:num>
  <w:num w:numId="12">
    <w:abstractNumId w:val="5"/>
  </w:num>
  <w:num w:numId="13">
    <w:abstractNumId w:val="7"/>
  </w:num>
  <w:num w:numId="14">
    <w:abstractNumId w:val="2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046"/>
    <w:rsid w:val="00001C43"/>
    <w:rsid w:val="00002B08"/>
    <w:rsid w:val="00004CC6"/>
    <w:rsid w:val="000069E6"/>
    <w:rsid w:val="00006D4A"/>
    <w:rsid w:val="0001263A"/>
    <w:rsid w:val="00013306"/>
    <w:rsid w:val="000133A3"/>
    <w:rsid w:val="00013C28"/>
    <w:rsid w:val="00015FC9"/>
    <w:rsid w:val="000164E5"/>
    <w:rsid w:val="0002039F"/>
    <w:rsid w:val="000218F8"/>
    <w:rsid w:val="000248BE"/>
    <w:rsid w:val="000254F7"/>
    <w:rsid w:val="0002665F"/>
    <w:rsid w:val="00026EA0"/>
    <w:rsid w:val="0002703E"/>
    <w:rsid w:val="000271EA"/>
    <w:rsid w:val="000277BA"/>
    <w:rsid w:val="000303E0"/>
    <w:rsid w:val="000309BE"/>
    <w:rsid w:val="00030EE2"/>
    <w:rsid w:val="00031524"/>
    <w:rsid w:val="00034CF0"/>
    <w:rsid w:val="00035799"/>
    <w:rsid w:val="0003621B"/>
    <w:rsid w:val="00036616"/>
    <w:rsid w:val="000402B3"/>
    <w:rsid w:val="00042837"/>
    <w:rsid w:val="00042F2C"/>
    <w:rsid w:val="00043862"/>
    <w:rsid w:val="00043F1F"/>
    <w:rsid w:val="0004488E"/>
    <w:rsid w:val="000452FD"/>
    <w:rsid w:val="00046247"/>
    <w:rsid w:val="00046AC7"/>
    <w:rsid w:val="00047B54"/>
    <w:rsid w:val="00047DEE"/>
    <w:rsid w:val="00047EEC"/>
    <w:rsid w:val="00050CB1"/>
    <w:rsid w:val="000511C7"/>
    <w:rsid w:val="00051A92"/>
    <w:rsid w:val="0005221C"/>
    <w:rsid w:val="000539BA"/>
    <w:rsid w:val="00054153"/>
    <w:rsid w:val="000551F0"/>
    <w:rsid w:val="000554ED"/>
    <w:rsid w:val="000554F9"/>
    <w:rsid w:val="00056290"/>
    <w:rsid w:val="0005660B"/>
    <w:rsid w:val="000575E3"/>
    <w:rsid w:val="00060EB9"/>
    <w:rsid w:val="00061653"/>
    <w:rsid w:val="00062466"/>
    <w:rsid w:val="0006251F"/>
    <w:rsid w:val="000628CB"/>
    <w:rsid w:val="0006434F"/>
    <w:rsid w:val="00064988"/>
    <w:rsid w:val="00064F2F"/>
    <w:rsid w:val="00065371"/>
    <w:rsid w:val="00066FFD"/>
    <w:rsid w:val="00067208"/>
    <w:rsid w:val="000672E7"/>
    <w:rsid w:val="00070C2E"/>
    <w:rsid w:val="00072AE4"/>
    <w:rsid w:val="00073CB3"/>
    <w:rsid w:val="0007467D"/>
    <w:rsid w:val="000775B8"/>
    <w:rsid w:val="000812E5"/>
    <w:rsid w:val="00082223"/>
    <w:rsid w:val="00083519"/>
    <w:rsid w:val="00085523"/>
    <w:rsid w:val="00085543"/>
    <w:rsid w:val="00086442"/>
    <w:rsid w:val="0008704F"/>
    <w:rsid w:val="00090DF2"/>
    <w:rsid w:val="00092C68"/>
    <w:rsid w:val="00094288"/>
    <w:rsid w:val="00095281"/>
    <w:rsid w:val="00097025"/>
    <w:rsid w:val="00097AC1"/>
    <w:rsid w:val="000A2F34"/>
    <w:rsid w:val="000A4534"/>
    <w:rsid w:val="000A4C10"/>
    <w:rsid w:val="000A58C8"/>
    <w:rsid w:val="000A64CF"/>
    <w:rsid w:val="000B14B8"/>
    <w:rsid w:val="000B24C6"/>
    <w:rsid w:val="000B2AB7"/>
    <w:rsid w:val="000B481D"/>
    <w:rsid w:val="000B4DE7"/>
    <w:rsid w:val="000B5638"/>
    <w:rsid w:val="000B5AB4"/>
    <w:rsid w:val="000B6DC8"/>
    <w:rsid w:val="000B7882"/>
    <w:rsid w:val="000C00CE"/>
    <w:rsid w:val="000C01AE"/>
    <w:rsid w:val="000C070C"/>
    <w:rsid w:val="000C2BCB"/>
    <w:rsid w:val="000C4398"/>
    <w:rsid w:val="000C6740"/>
    <w:rsid w:val="000C75FD"/>
    <w:rsid w:val="000D0388"/>
    <w:rsid w:val="000D1468"/>
    <w:rsid w:val="000D20F5"/>
    <w:rsid w:val="000D2963"/>
    <w:rsid w:val="000D4240"/>
    <w:rsid w:val="000D53FF"/>
    <w:rsid w:val="000D5D49"/>
    <w:rsid w:val="000E098A"/>
    <w:rsid w:val="000E1EB9"/>
    <w:rsid w:val="000E1F59"/>
    <w:rsid w:val="000E2A30"/>
    <w:rsid w:val="000E35D6"/>
    <w:rsid w:val="000E4663"/>
    <w:rsid w:val="000E5758"/>
    <w:rsid w:val="000E5B4C"/>
    <w:rsid w:val="000E5D9B"/>
    <w:rsid w:val="000E5F1F"/>
    <w:rsid w:val="000E6790"/>
    <w:rsid w:val="000E7AF1"/>
    <w:rsid w:val="000F0DFC"/>
    <w:rsid w:val="000F1C53"/>
    <w:rsid w:val="000F1E54"/>
    <w:rsid w:val="000F203C"/>
    <w:rsid w:val="000F3B53"/>
    <w:rsid w:val="000F3DAD"/>
    <w:rsid w:val="000F52BA"/>
    <w:rsid w:val="000F5CAD"/>
    <w:rsid w:val="000F68BE"/>
    <w:rsid w:val="000F6BE4"/>
    <w:rsid w:val="001004E9"/>
    <w:rsid w:val="00101425"/>
    <w:rsid w:val="001049B5"/>
    <w:rsid w:val="00104EB2"/>
    <w:rsid w:val="00105354"/>
    <w:rsid w:val="00105500"/>
    <w:rsid w:val="001058BD"/>
    <w:rsid w:val="0010620D"/>
    <w:rsid w:val="0010728F"/>
    <w:rsid w:val="001079E6"/>
    <w:rsid w:val="00110211"/>
    <w:rsid w:val="00111AD5"/>
    <w:rsid w:val="0011316C"/>
    <w:rsid w:val="001153A3"/>
    <w:rsid w:val="001153B2"/>
    <w:rsid w:val="0011546A"/>
    <w:rsid w:val="00115616"/>
    <w:rsid w:val="00117514"/>
    <w:rsid w:val="0012016B"/>
    <w:rsid w:val="001205D7"/>
    <w:rsid w:val="00120AC2"/>
    <w:rsid w:val="00121CA1"/>
    <w:rsid w:val="00121D21"/>
    <w:rsid w:val="00122042"/>
    <w:rsid w:val="001235F5"/>
    <w:rsid w:val="00123E66"/>
    <w:rsid w:val="00126724"/>
    <w:rsid w:val="00127484"/>
    <w:rsid w:val="001309BA"/>
    <w:rsid w:val="00130EFA"/>
    <w:rsid w:val="001322AB"/>
    <w:rsid w:val="001336CD"/>
    <w:rsid w:val="0013595D"/>
    <w:rsid w:val="001361D2"/>
    <w:rsid w:val="001370DF"/>
    <w:rsid w:val="00137BC9"/>
    <w:rsid w:val="0014216E"/>
    <w:rsid w:val="0014221C"/>
    <w:rsid w:val="0014243F"/>
    <w:rsid w:val="00142A8B"/>
    <w:rsid w:val="00143328"/>
    <w:rsid w:val="00144358"/>
    <w:rsid w:val="00144721"/>
    <w:rsid w:val="00146A46"/>
    <w:rsid w:val="00147094"/>
    <w:rsid w:val="00147641"/>
    <w:rsid w:val="00150378"/>
    <w:rsid w:val="001513FD"/>
    <w:rsid w:val="00151DC2"/>
    <w:rsid w:val="00152E93"/>
    <w:rsid w:val="00160F01"/>
    <w:rsid w:val="0016106C"/>
    <w:rsid w:val="001616E7"/>
    <w:rsid w:val="001633A9"/>
    <w:rsid w:val="001643C3"/>
    <w:rsid w:val="00164551"/>
    <w:rsid w:val="00165E59"/>
    <w:rsid w:val="00167372"/>
    <w:rsid w:val="00170A28"/>
    <w:rsid w:val="00171AE1"/>
    <w:rsid w:val="00172749"/>
    <w:rsid w:val="00172750"/>
    <w:rsid w:val="00172A27"/>
    <w:rsid w:val="001732F2"/>
    <w:rsid w:val="00175308"/>
    <w:rsid w:val="00175382"/>
    <w:rsid w:val="001765E6"/>
    <w:rsid w:val="00180E59"/>
    <w:rsid w:val="00181641"/>
    <w:rsid w:val="001829D4"/>
    <w:rsid w:val="001834A7"/>
    <w:rsid w:val="0018426A"/>
    <w:rsid w:val="00185296"/>
    <w:rsid w:val="00185CA0"/>
    <w:rsid w:val="00185E25"/>
    <w:rsid w:val="0018704D"/>
    <w:rsid w:val="00187978"/>
    <w:rsid w:val="00187E94"/>
    <w:rsid w:val="00187EDA"/>
    <w:rsid w:val="00190DBF"/>
    <w:rsid w:val="00191424"/>
    <w:rsid w:val="00192001"/>
    <w:rsid w:val="00192EBF"/>
    <w:rsid w:val="00193418"/>
    <w:rsid w:val="00193AFC"/>
    <w:rsid w:val="0019494A"/>
    <w:rsid w:val="0019572E"/>
    <w:rsid w:val="0019598D"/>
    <w:rsid w:val="00196E7A"/>
    <w:rsid w:val="001A1FD9"/>
    <w:rsid w:val="001A40C5"/>
    <w:rsid w:val="001A6739"/>
    <w:rsid w:val="001B01D6"/>
    <w:rsid w:val="001B0D54"/>
    <w:rsid w:val="001B24F9"/>
    <w:rsid w:val="001B2865"/>
    <w:rsid w:val="001B2FC7"/>
    <w:rsid w:val="001B47D9"/>
    <w:rsid w:val="001B48D6"/>
    <w:rsid w:val="001B524B"/>
    <w:rsid w:val="001B65A1"/>
    <w:rsid w:val="001C0164"/>
    <w:rsid w:val="001C0F5D"/>
    <w:rsid w:val="001C1BC1"/>
    <w:rsid w:val="001C23EC"/>
    <w:rsid w:val="001C2E9B"/>
    <w:rsid w:val="001C4617"/>
    <w:rsid w:val="001C5229"/>
    <w:rsid w:val="001C7540"/>
    <w:rsid w:val="001D104E"/>
    <w:rsid w:val="001D2B81"/>
    <w:rsid w:val="001D39DD"/>
    <w:rsid w:val="001D4492"/>
    <w:rsid w:val="001D46AD"/>
    <w:rsid w:val="001D47E7"/>
    <w:rsid w:val="001D48E0"/>
    <w:rsid w:val="001D50F4"/>
    <w:rsid w:val="001D66F8"/>
    <w:rsid w:val="001D788B"/>
    <w:rsid w:val="001D7EC0"/>
    <w:rsid w:val="001E1604"/>
    <w:rsid w:val="001E387F"/>
    <w:rsid w:val="001E505E"/>
    <w:rsid w:val="001E6B7C"/>
    <w:rsid w:val="001E7636"/>
    <w:rsid w:val="001F0292"/>
    <w:rsid w:val="001F0A07"/>
    <w:rsid w:val="001F1D61"/>
    <w:rsid w:val="001F2111"/>
    <w:rsid w:val="001F3DA9"/>
    <w:rsid w:val="001F452D"/>
    <w:rsid w:val="001F46B4"/>
    <w:rsid w:val="001F5C2E"/>
    <w:rsid w:val="001F63CE"/>
    <w:rsid w:val="00200112"/>
    <w:rsid w:val="0020019C"/>
    <w:rsid w:val="00200DBE"/>
    <w:rsid w:val="002013A3"/>
    <w:rsid w:val="0020192A"/>
    <w:rsid w:val="002020F1"/>
    <w:rsid w:val="002022DF"/>
    <w:rsid w:val="00202DC9"/>
    <w:rsid w:val="0020430F"/>
    <w:rsid w:val="00204483"/>
    <w:rsid w:val="00205309"/>
    <w:rsid w:val="0020592D"/>
    <w:rsid w:val="0020688A"/>
    <w:rsid w:val="0020758C"/>
    <w:rsid w:val="0021131E"/>
    <w:rsid w:val="00211D73"/>
    <w:rsid w:val="00213286"/>
    <w:rsid w:val="00213B92"/>
    <w:rsid w:val="002156CD"/>
    <w:rsid w:val="002160C2"/>
    <w:rsid w:val="002166B3"/>
    <w:rsid w:val="00216B4A"/>
    <w:rsid w:val="0021732F"/>
    <w:rsid w:val="0022082A"/>
    <w:rsid w:val="00220851"/>
    <w:rsid w:val="00220EC4"/>
    <w:rsid w:val="00221593"/>
    <w:rsid w:val="00221AFA"/>
    <w:rsid w:val="00221DE8"/>
    <w:rsid w:val="00223740"/>
    <w:rsid w:val="0022444A"/>
    <w:rsid w:val="0022541F"/>
    <w:rsid w:val="0022554B"/>
    <w:rsid w:val="00225575"/>
    <w:rsid w:val="0022585C"/>
    <w:rsid w:val="002260C4"/>
    <w:rsid w:val="0023299A"/>
    <w:rsid w:val="002337E5"/>
    <w:rsid w:val="00233925"/>
    <w:rsid w:val="00233B95"/>
    <w:rsid w:val="00234DA8"/>
    <w:rsid w:val="0023565B"/>
    <w:rsid w:val="00235ACF"/>
    <w:rsid w:val="00235D5A"/>
    <w:rsid w:val="002379E4"/>
    <w:rsid w:val="00240337"/>
    <w:rsid w:val="002404A9"/>
    <w:rsid w:val="002415C8"/>
    <w:rsid w:val="00241BCD"/>
    <w:rsid w:val="00242421"/>
    <w:rsid w:val="00242CD3"/>
    <w:rsid w:val="00244367"/>
    <w:rsid w:val="00245716"/>
    <w:rsid w:val="00245ABE"/>
    <w:rsid w:val="00245BEC"/>
    <w:rsid w:val="00247CA4"/>
    <w:rsid w:val="002541EB"/>
    <w:rsid w:val="00254277"/>
    <w:rsid w:val="0025495B"/>
    <w:rsid w:val="00257994"/>
    <w:rsid w:val="00257DE9"/>
    <w:rsid w:val="00260222"/>
    <w:rsid w:val="002617A3"/>
    <w:rsid w:val="0026426D"/>
    <w:rsid w:val="00265988"/>
    <w:rsid w:val="00265C86"/>
    <w:rsid w:val="00271635"/>
    <w:rsid w:val="00271860"/>
    <w:rsid w:val="00272376"/>
    <w:rsid w:val="002735A5"/>
    <w:rsid w:val="002738CA"/>
    <w:rsid w:val="00274C77"/>
    <w:rsid w:val="00275C0B"/>
    <w:rsid w:val="00276990"/>
    <w:rsid w:val="0027741D"/>
    <w:rsid w:val="00277E36"/>
    <w:rsid w:val="0028070A"/>
    <w:rsid w:val="002807E1"/>
    <w:rsid w:val="00280A15"/>
    <w:rsid w:val="002810E4"/>
    <w:rsid w:val="002812B1"/>
    <w:rsid w:val="00283EB8"/>
    <w:rsid w:val="0028616F"/>
    <w:rsid w:val="002877E3"/>
    <w:rsid w:val="00290228"/>
    <w:rsid w:val="00291DCD"/>
    <w:rsid w:val="0029227D"/>
    <w:rsid w:val="00295380"/>
    <w:rsid w:val="00296673"/>
    <w:rsid w:val="00296C68"/>
    <w:rsid w:val="00297084"/>
    <w:rsid w:val="0029720E"/>
    <w:rsid w:val="002979FF"/>
    <w:rsid w:val="002A3B1C"/>
    <w:rsid w:val="002A4882"/>
    <w:rsid w:val="002A55E8"/>
    <w:rsid w:val="002A5A37"/>
    <w:rsid w:val="002A6641"/>
    <w:rsid w:val="002A7148"/>
    <w:rsid w:val="002B0697"/>
    <w:rsid w:val="002B2ACF"/>
    <w:rsid w:val="002B34A0"/>
    <w:rsid w:val="002B3E2E"/>
    <w:rsid w:val="002B6DC0"/>
    <w:rsid w:val="002B7263"/>
    <w:rsid w:val="002C107B"/>
    <w:rsid w:val="002C1335"/>
    <w:rsid w:val="002C1C37"/>
    <w:rsid w:val="002C266B"/>
    <w:rsid w:val="002C3709"/>
    <w:rsid w:val="002C37A1"/>
    <w:rsid w:val="002C3DF8"/>
    <w:rsid w:val="002C4FC9"/>
    <w:rsid w:val="002C6426"/>
    <w:rsid w:val="002C65A5"/>
    <w:rsid w:val="002D03FA"/>
    <w:rsid w:val="002D45D5"/>
    <w:rsid w:val="002D5309"/>
    <w:rsid w:val="002D58BE"/>
    <w:rsid w:val="002D70AA"/>
    <w:rsid w:val="002D7248"/>
    <w:rsid w:val="002E1006"/>
    <w:rsid w:val="002E243B"/>
    <w:rsid w:val="002E2C6B"/>
    <w:rsid w:val="002E6555"/>
    <w:rsid w:val="002E6CEB"/>
    <w:rsid w:val="002F06AC"/>
    <w:rsid w:val="002F171A"/>
    <w:rsid w:val="002F2943"/>
    <w:rsid w:val="002F2D59"/>
    <w:rsid w:val="002F35D4"/>
    <w:rsid w:val="002F564E"/>
    <w:rsid w:val="002F6ACB"/>
    <w:rsid w:val="002F6B96"/>
    <w:rsid w:val="0030033F"/>
    <w:rsid w:val="00301A4F"/>
    <w:rsid w:val="003047BD"/>
    <w:rsid w:val="00304A0D"/>
    <w:rsid w:val="00305244"/>
    <w:rsid w:val="00305B4D"/>
    <w:rsid w:val="00305BAD"/>
    <w:rsid w:val="0030658B"/>
    <w:rsid w:val="0030667C"/>
    <w:rsid w:val="003117CE"/>
    <w:rsid w:val="003135C8"/>
    <w:rsid w:val="00313F10"/>
    <w:rsid w:val="003144CC"/>
    <w:rsid w:val="00314E78"/>
    <w:rsid w:val="00315437"/>
    <w:rsid w:val="00315CB1"/>
    <w:rsid w:val="00315E0B"/>
    <w:rsid w:val="00316F8C"/>
    <w:rsid w:val="00316FD3"/>
    <w:rsid w:val="00320B72"/>
    <w:rsid w:val="0032180C"/>
    <w:rsid w:val="00322444"/>
    <w:rsid w:val="00322BBE"/>
    <w:rsid w:val="00322FC1"/>
    <w:rsid w:val="0032419A"/>
    <w:rsid w:val="003251E7"/>
    <w:rsid w:val="003251FD"/>
    <w:rsid w:val="0032537B"/>
    <w:rsid w:val="00326122"/>
    <w:rsid w:val="00330934"/>
    <w:rsid w:val="00333915"/>
    <w:rsid w:val="003340AE"/>
    <w:rsid w:val="00335388"/>
    <w:rsid w:val="00335647"/>
    <w:rsid w:val="00335AF3"/>
    <w:rsid w:val="0033621D"/>
    <w:rsid w:val="00340EA4"/>
    <w:rsid w:val="003411A9"/>
    <w:rsid w:val="00341799"/>
    <w:rsid w:val="00341C76"/>
    <w:rsid w:val="00342410"/>
    <w:rsid w:val="00342B41"/>
    <w:rsid w:val="00344655"/>
    <w:rsid w:val="003452CA"/>
    <w:rsid w:val="00345462"/>
    <w:rsid w:val="0034557D"/>
    <w:rsid w:val="00345A22"/>
    <w:rsid w:val="0034630E"/>
    <w:rsid w:val="00351F95"/>
    <w:rsid w:val="00352438"/>
    <w:rsid w:val="00353316"/>
    <w:rsid w:val="00354685"/>
    <w:rsid w:val="00354AE4"/>
    <w:rsid w:val="00355A41"/>
    <w:rsid w:val="00355BD2"/>
    <w:rsid w:val="00356D05"/>
    <w:rsid w:val="00357F17"/>
    <w:rsid w:val="00360AB0"/>
    <w:rsid w:val="00360F6F"/>
    <w:rsid w:val="0036343A"/>
    <w:rsid w:val="003635FB"/>
    <w:rsid w:val="0036729F"/>
    <w:rsid w:val="00370801"/>
    <w:rsid w:val="00370DDA"/>
    <w:rsid w:val="00373BD7"/>
    <w:rsid w:val="0037680D"/>
    <w:rsid w:val="00376D5A"/>
    <w:rsid w:val="0037747C"/>
    <w:rsid w:val="00380BF6"/>
    <w:rsid w:val="00380E28"/>
    <w:rsid w:val="00380F1C"/>
    <w:rsid w:val="00383D8E"/>
    <w:rsid w:val="00386C3B"/>
    <w:rsid w:val="00387050"/>
    <w:rsid w:val="00387F3A"/>
    <w:rsid w:val="00390281"/>
    <w:rsid w:val="00391374"/>
    <w:rsid w:val="0039159F"/>
    <w:rsid w:val="00392E3D"/>
    <w:rsid w:val="00395177"/>
    <w:rsid w:val="00395651"/>
    <w:rsid w:val="00396651"/>
    <w:rsid w:val="0039716D"/>
    <w:rsid w:val="00397A1A"/>
    <w:rsid w:val="00397BAC"/>
    <w:rsid w:val="003A0ABA"/>
    <w:rsid w:val="003A1E31"/>
    <w:rsid w:val="003A215F"/>
    <w:rsid w:val="003A306E"/>
    <w:rsid w:val="003A3213"/>
    <w:rsid w:val="003A3259"/>
    <w:rsid w:val="003A32F9"/>
    <w:rsid w:val="003A442E"/>
    <w:rsid w:val="003A451D"/>
    <w:rsid w:val="003A4E26"/>
    <w:rsid w:val="003A50D7"/>
    <w:rsid w:val="003A5CB4"/>
    <w:rsid w:val="003A641E"/>
    <w:rsid w:val="003A7B45"/>
    <w:rsid w:val="003B165F"/>
    <w:rsid w:val="003B248C"/>
    <w:rsid w:val="003B3470"/>
    <w:rsid w:val="003B4907"/>
    <w:rsid w:val="003B4DA5"/>
    <w:rsid w:val="003B5581"/>
    <w:rsid w:val="003B558A"/>
    <w:rsid w:val="003B5A86"/>
    <w:rsid w:val="003B6108"/>
    <w:rsid w:val="003B7A07"/>
    <w:rsid w:val="003C0616"/>
    <w:rsid w:val="003C089D"/>
    <w:rsid w:val="003C5B4B"/>
    <w:rsid w:val="003C5DBB"/>
    <w:rsid w:val="003C5FDF"/>
    <w:rsid w:val="003C64C9"/>
    <w:rsid w:val="003C6646"/>
    <w:rsid w:val="003C7AD4"/>
    <w:rsid w:val="003D0244"/>
    <w:rsid w:val="003D0708"/>
    <w:rsid w:val="003D1291"/>
    <w:rsid w:val="003D1625"/>
    <w:rsid w:val="003D35D5"/>
    <w:rsid w:val="003D4593"/>
    <w:rsid w:val="003D7C6E"/>
    <w:rsid w:val="003E0D47"/>
    <w:rsid w:val="003E1F6F"/>
    <w:rsid w:val="003E4F04"/>
    <w:rsid w:val="003E5108"/>
    <w:rsid w:val="003E525F"/>
    <w:rsid w:val="003E6D53"/>
    <w:rsid w:val="003E7013"/>
    <w:rsid w:val="003E7E5B"/>
    <w:rsid w:val="003F0A56"/>
    <w:rsid w:val="003F0D29"/>
    <w:rsid w:val="003F54E2"/>
    <w:rsid w:val="003F75D5"/>
    <w:rsid w:val="004012E6"/>
    <w:rsid w:val="004021F7"/>
    <w:rsid w:val="00403441"/>
    <w:rsid w:val="004041C1"/>
    <w:rsid w:val="004046B7"/>
    <w:rsid w:val="00404B49"/>
    <w:rsid w:val="00405D2B"/>
    <w:rsid w:val="00406737"/>
    <w:rsid w:val="00407AB0"/>
    <w:rsid w:val="004109E2"/>
    <w:rsid w:val="0041189B"/>
    <w:rsid w:val="0041396C"/>
    <w:rsid w:val="00415007"/>
    <w:rsid w:val="004173C7"/>
    <w:rsid w:val="004231A1"/>
    <w:rsid w:val="00423FBB"/>
    <w:rsid w:val="004244F7"/>
    <w:rsid w:val="00424E72"/>
    <w:rsid w:val="0042538D"/>
    <w:rsid w:val="00427166"/>
    <w:rsid w:val="00427329"/>
    <w:rsid w:val="00427502"/>
    <w:rsid w:val="00427DF5"/>
    <w:rsid w:val="0043016E"/>
    <w:rsid w:val="0043085D"/>
    <w:rsid w:val="00430FEE"/>
    <w:rsid w:val="00431AE9"/>
    <w:rsid w:val="00431F2F"/>
    <w:rsid w:val="0043212E"/>
    <w:rsid w:val="00432BBF"/>
    <w:rsid w:val="0043351E"/>
    <w:rsid w:val="00433CB9"/>
    <w:rsid w:val="00434296"/>
    <w:rsid w:val="00434531"/>
    <w:rsid w:val="00434DAF"/>
    <w:rsid w:val="0043511F"/>
    <w:rsid w:val="00435312"/>
    <w:rsid w:val="00435C88"/>
    <w:rsid w:val="004365AF"/>
    <w:rsid w:val="00436863"/>
    <w:rsid w:val="004400EA"/>
    <w:rsid w:val="004413BC"/>
    <w:rsid w:val="00442CCD"/>
    <w:rsid w:val="00444122"/>
    <w:rsid w:val="00444A00"/>
    <w:rsid w:val="004453F8"/>
    <w:rsid w:val="00445A99"/>
    <w:rsid w:val="00445E9B"/>
    <w:rsid w:val="00446629"/>
    <w:rsid w:val="0045207B"/>
    <w:rsid w:val="0045271D"/>
    <w:rsid w:val="004540B1"/>
    <w:rsid w:val="00454438"/>
    <w:rsid w:val="00456992"/>
    <w:rsid w:val="004603BD"/>
    <w:rsid w:val="004612B7"/>
    <w:rsid w:val="0046203B"/>
    <w:rsid w:val="0046291C"/>
    <w:rsid w:val="00463011"/>
    <w:rsid w:val="00463D8F"/>
    <w:rsid w:val="00464359"/>
    <w:rsid w:val="0046468B"/>
    <w:rsid w:val="00464AC2"/>
    <w:rsid w:val="00464B99"/>
    <w:rsid w:val="00464CFE"/>
    <w:rsid w:val="004674A2"/>
    <w:rsid w:val="0046777F"/>
    <w:rsid w:val="004678C5"/>
    <w:rsid w:val="0047026D"/>
    <w:rsid w:val="0047060A"/>
    <w:rsid w:val="0047106F"/>
    <w:rsid w:val="00471797"/>
    <w:rsid w:val="00471E4E"/>
    <w:rsid w:val="004729D3"/>
    <w:rsid w:val="00473E91"/>
    <w:rsid w:val="00474035"/>
    <w:rsid w:val="00474334"/>
    <w:rsid w:val="00474963"/>
    <w:rsid w:val="00474E36"/>
    <w:rsid w:val="00475202"/>
    <w:rsid w:val="00475661"/>
    <w:rsid w:val="004773CC"/>
    <w:rsid w:val="00477EB9"/>
    <w:rsid w:val="004834E1"/>
    <w:rsid w:val="004848FD"/>
    <w:rsid w:val="004860B1"/>
    <w:rsid w:val="0049123A"/>
    <w:rsid w:val="00491D09"/>
    <w:rsid w:val="00492832"/>
    <w:rsid w:val="00492990"/>
    <w:rsid w:val="00493182"/>
    <w:rsid w:val="004948F4"/>
    <w:rsid w:val="0049533B"/>
    <w:rsid w:val="00495691"/>
    <w:rsid w:val="00497C05"/>
    <w:rsid w:val="004A1DF6"/>
    <w:rsid w:val="004A46E7"/>
    <w:rsid w:val="004A66EA"/>
    <w:rsid w:val="004B144B"/>
    <w:rsid w:val="004B206F"/>
    <w:rsid w:val="004B5628"/>
    <w:rsid w:val="004B646E"/>
    <w:rsid w:val="004C0805"/>
    <w:rsid w:val="004C1F25"/>
    <w:rsid w:val="004C34B5"/>
    <w:rsid w:val="004C3A64"/>
    <w:rsid w:val="004C41FF"/>
    <w:rsid w:val="004C67B2"/>
    <w:rsid w:val="004C6DDE"/>
    <w:rsid w:val="004C75B8"/>
    <w:rsid w:val="004C7FBB"/>
    <w:rsid w:val="004D02C6"/>
    <w:rsid w:val="004D0508"/>
    <w:rsid w:val="004D0B71"/>
    <w:rsid w:val="004D154D"/>
    <w:rsid w:val="004D3C7D"/>
    <w:rsid w:val="004D5BE1"/>
    <w:rsid w:val="004D61FA"/>
    <w:rsid w:val="004D731B"/>
    <w:rsid w:val="004D7E07"/>
    <w:rsid w:val="004E3273"/>
    <w:rsid w:val="004E39D1"/>
    <w:rsid w:val="004E3E7A"/>
    <w:rsid w:val="004E5424"/>
    <w:rsid w:val="004E5863"/>
    <w:rsid w:val="004E6391"/>
    <w:rsid w:val="004E64E2"/>
    <w:rsid w:val="004F1421"/>
    <w:rsid w:val="004F26E6"/>
    <w:rsid w:val="004F3950"/>
    <w:rsid w:val="004F4C7A"/>
    <w:rsid w:val="004F4D45"/>
    <w:rsid w:val="004F5844"/>
    <w:rsid w:val="005000C2"/>
    <w:rsid w:val="00500258"/>
    <w:rsid w:val="0050078A"/>
    <w:rsid w:val="00501500"/>
    <w:rsid w:val="00501DB8"/>
    <w:rsid w:val="00503EEF"/>
    <w:rsid w:val="00504E17"/>
    <w:rsid w:val="00505566"/>
    <w:rsid w:val="00505BE0"/>
    <w:rsid w:val="00506D6E"/>
    <w:rsid w:val="00507B61"/>
    <w:rsid w:val="0051089F"/>
    <w:rsid w:val="00510A36"/>
    <w:rsid w:val="00511607"/>
    <w:rsid w:val="005118F1"/>
    <w:rsid w:val="005130E1"/>
    <w:rsid w:val="00513290"/>
    <w:rsid w:val="00515653"/>
    <w:rsid w:val="00515E40"/>
    <w:rsid w:val="00516806"/>
    <w:rsid w:val="00516F97"/>
    <w:rsid w:val="005204CA"/>
    <w:rsid w:val="005206DC"/>
    <w:rsid w:val="0052209B"/>
    <w:rsid w:val="005232F6"/>
    <w:rsid w:val="00523385"/>
    <w:rsid w:val="00524137"/>
    <w:rsid w:val="005241F2"/>
    <w:rsid w:val="0052449B"/>
    <w:rsid w:val="00524FFD"/>
    <w:rsid w:val="00526514"/>
    <w:rsid w:val="00526A76"/>
    <w:rsid w:val="00530205"/>
    <w:rsid w:val="00530E4D"/>
    <w:rsid w:val="00530E57"/>
    <w:rsid w:val="00531710"/>
    <w:rsid w:val="00531E4B"/>
    <w:rsid w:val="005333F6"/>
    <w:rsid w:val="00534F5E"/>
    <w:rsid w:val="00536DA1"/>
    <w:rsid w:val="0053746B"/>
    <w:rsid w:val="00537C49"/>
    <w:rsid w:val="00540433"/>
    <w:rsid w:val="0055414E"/>
    <w:rsid w:val="005548D1"/>
    <w:rsid w:val="00555A91"/>
    <w:rsid w:val="00556572"/>
    <w:rsid w:val="00557F20"/>
    <w:rsid w:val="00560426"/>
    <w:rsid w:val="00561498"/>
    <w:rsid w:val="0056177A"/>
    <w:rsid w:val="0056209D"/>
    <w:rsid w:val="00562C97"/>
    <w:rsid w:val="00562FAD"/>
    <w:rsid w:val="00564451"/>
    <w:rsid w:val="00564861"/>
    <w:rsid w:val="00565808"/>
    <w:rsid w:val="0056585F"/>
    <w:rsid w:val="00567C6B"/>
    <w:rsid w:val="00571404"/>
    <w:rsid w:val="005714ED"/>
    <w:rsid w:val="0057274E"/>
    <w:rsid w:val="005745B5"/>
    <w:rsid w:val="005756B7"/>
    <w:rsid w:val="00575827"/>
    <w:rsid w:val="00575951"/>
    <w:rsid w:val="00575A4E"/>
    <w:rsid w:val="00577C00"/>
    <w:rsid w:val="005804D9"/>
    <w:rsid w:val="00583EC6"/>
    <w:rsid w:val="0058422F"/>
    <w:rsid w:val="00590692"/>
    <w:rsid w:val="0059094F"/>
    <w:rsid w:val="00590C10"/>
    <w:rsid w:val="00591A4B"/>
    <w:rsid w:val="00594C26"/>
    <w:rsid w:val="0059559A"/>
    <w:rsid w:val="005957C6"/>
    <w:rsid w:val="0059631E"/>
    <w:rsid w:val="00596AE5"/>
    <w:rsid w:val="00596C19"/>
    <w:rsid w:val="005A046B"/>
    <w:rsid w:val="005A089B"/>
    <w:rsid w:val="005A15C6"/>
    <w:rsid w:val="005A2934"/>
    <w:rsid w:val="005A2C41"/>
    <w:rsid w:val="005A39EF"/>
    <w:rsid w:val="005A43DE"/>
    <w:rsid w:val="005A79B3"/>
    <w:rsid w:val="005B026C"/>
    <w:rsid w:val="005B10F3"/>
    <w:rsid w:val="005B123F"/>
    <w:rsid w:val="005B2B1B"/>
    <w:rsid w:val="005B3592"/>
    <w:rsid w:val="005B37B8"/>
    <w:rsid w:val="005B3938"/>
    <w:rsid w:val="005B39DE"/>
    <w:rsid w:val="005B4D84"/>
    <w:rsid w:val="005B5049"/>
    <w:rsid w:val="005B56DE"/>
    <w:rsid w:val="005B6C08"/>
    <w:rsid w:val="005C0930"/>
    <w:rsid w:val="005C3964"/>
    <w:rsid w:val="005C6887"/>
    <w:rsid w:val="005C6CD7"/>
    <w:rsid w:val="005C6F74"/>
    <w:rsid w:val="005C71C9"/>
    <w:rsid w:val="005C7816"/>
    <w:rsid w:val="005D1482"/>
    <w:rsid w:val="005D1ACE"/>
    <w:rsid w:val="005D1B8D"/>
    <w:rsid w:val="005D1C32"/>
    <w:rsid w:val="005D39A9"/>
    <w:rsid w:val="005D3E36"/>
    <w:rsid w:val="005D4146"/>
    <w:rsid w:val="005D4885"/>
    <w:rsid w:val="005D55FA"/>
    <w:rsid w:val="005D60E9"/>
    <w:rsid w:val="005E08CA"/>
    <w:rsid w:val="005E1A9A"/>
    <w:rsid w:val="005E3747"/>
    <w:rsid w:val="005E45A6"/>
    <w:rsid w:val="005E4AEE"/>
    <w:rsid w:val="005E680F"/>
    <w:rsid w:val="005E6A21"/>
    <w:rsid w:val="005E6ABE"/>
    <w:rsid w:val="005E77A7"/>
    <w:rsid w:val="005E7E9A"/>
    <w:rsid w:val="005F37C9"/>
    <w:rsid w:val="005F3978"/>
    <w:rsid w:val="005F4AD3"/>
    <w:rsid w:val="005F4F49"/>
    <w:rsid w:val="005F5BB6"/>
    <w:rsid w:val="005F5C3E"/>
    <w:rsid w:val="005F6C0A"/>
    <w:rsid w:val="005F72FF"/>
    <w:rsid w:val="005F7E2F"/>
    <w:rsid w:val="005F7F22"/>
    <w:rsid w:val="00601293"/>
    <w:rsid w:val="00601EED"/>
    <w:rsid w:val="006103D4"/>
    <w:rsid w:val="0061156E"/>
    <w:rsid w:val="00613807"/>
    <w:rsid w:val="00614FA4"/>
    <w:rsid w:val="00616F36"/>
    <w:rsid w:val="006225EE"/>
    <w:rsid w:val="0062567B"/>
    <w:rsid w:val="00625B9D"/>
    <w:rsid w:val="0062660C"/>
    <w:rsid w:val="00627E64"/>
    <w:rsid w:val="006308C1"/>
    <w:rsid w:val="00631E15"/>
    <w:rsid w:val="006332BE"/>
    <w:rsid w:val="00635F39"/>
    <w:rsid w:val="00636495"/>
    <w:rsid w:val="006368FE"/>
    <w:rsid w:val="0063713A"/>
    <w:rsid w:val="006372F2"/>
    <w:rsid w:val="006408C3"/>
    <w:rsid w:val="00640EBB"/>
    <w:rsid w:val="00641AD6"/>
    <w:rsid w:val="00641D16"/>
    <w:rsid w:val="00641F47"/>
    <w:rsid w:val="00642700"/>
    <w:rsid w:val="00642D57"/>
    <w:rsid w:val="00645A01"/>
    <w:rsid w:val="00645FFD"/>
    <w:rsid w:val="00650312"/>
    <w:rsid w:val="00652548"/>
    <w:rsid w:val="00652554"/>
    <w:rsid w:val="00652596"/>
    <w:rsid w:val="0065306A"/>
    <w:rsid w:val="00653B60"/>
    <w:rsid w:val="00654B30"/>
    <w:rsid w:val="00655817"/>
    <w:rsid w:val="00655A7C"/>
    <w:rsid w:val="00655D76"/>
    <w:rsid w:val="006570CE"/>
    <w:rsid w:val="00657437"/>
    <w:rsid w:val="0066010C"/>
    <w:rsid w:val="00662C63"/>
    <w:rsid w:val="00662FC4"/>
    <w:rsid w:val="00663A98"/>
    <w:rsid w:val="0066650C"/>
    <w:rsid w:val="006669A6"/>
    <w:rsid w:val="00667AC7"/>
    <w:rsid w:val="006717F7"/>
    <w:rsid w:val="0067211F"/>
    <w:rsid w:val="00672380"/>
    <w:rsid w:val="0067281B"/>
    <w:rsid w:val="00675EEF"/>
    <w:rsid w:val="00676210"/>
    <w:rsid w:val="006778A9"/>
    <w:rsid w:val="00681A32"/>
    <w:rsid w:val="00681E09"/>
    <w:rsid w:val="006820BE"/>
    <w:rsid w:val="00682118"/>
    <w:rsid w:val="00683796"/>
    <w:rsid w:val="00687239"/>
    <w:rsid w:val="00687271"/>
    <w:rsid w:val="00687CDA"/>
    <w:rsid w:val="00690DCA"/>
    <w:rsid w:val="0069196B"/>
    <w:rsid w:val="00691EA2"/>
    <w:rsid w:val="00692DDA"/>
    <w:rsid w:val="00693DDE"/>
    <w:rsid w:val="00696375"/>
    <w:rsid w:val="006963EA"/>
    <w:rsid w:val="00697356"/>
    <w:rsid w:val="00697974"/>
    <w:rsid w:val="00697C56"/>
    <w:rsid w:val="006A0084"/>
    <w:rsid w:val="006A1D1B"/>
    <w:rsid w:val="006A2273"/>
    <w:rsid w:val="006A37F7"/>
    <w:rsid w:val="006A380A"/>
    <w:rsid w:val="006A3DAE"/>
    <w:rsid w:val="006A3FBC"/>
    <w:rsid w:val="006A5621"/>
    <w:rsid w:val="006A5B99"/>
    <w:rsid w:val="006A69E5"/>
    <w:rsid w:val="006A74D0"/>
    <w:rsid w:val="006B07EB"/>
    <w:rsid w:val="006B564A"/>
    <w:rsid w:val="006B6D27"/>
    <w:rsid w:val="006B7C79"/>
    <w:rsid w:val="006C1056"/>
    <w:rsid w:val="006C136A"/>
    <w:rsid w:val="006C20D3"/>
    <w:rsid w:val="006C267F"/>
    <w:rsid w:val="006C382D"/>
    <w:rsid w:val="006C4EB8"/>
    <w:rsid w:val="006C55CE"/>
    <w:rsid w:val="006C662C"/>
    <w:rsid w:val="006C6761"/>
    <w:rsid w:val="006C6789"/>
    <w:rsid w:val="006C6A77"/>
    <w:rsid w:val="006C6BD5"/>
    <w:rsid w:val="006D0FA1"/>
    <w:rsid w:val="006D166C"/>
    <w:rsid w:val="006D1B85"/>
    <w:rsid w:val="006D1E46"/>
    <w:rsid w:val="006D2308"/>
    <w:rsid w:val="006D3358"/>
    <w:rsid w:val="006D60D5"/>
    <w:rsid w:val="006D6A85"/>
    <w:rsid w:val="006E0545"/>
    <w:rsid w:val="006E0A32"/>
    <w:rsid w:val="006E1F5B"/>
    <w:rsid w:val="006E3545"/>
    <w:rsid w:val="006E3A55"/>
    <w:rsid w:val="006E3DCB"/>
    <w:rsid w:val="006E40D8"/>
    <w:rsid w:val="006E4AF9"/>
    <w:rsid w:val="006E596D"/>
    <w:rsid w:val="006E5B44"/>
    <w:rsid w:val="006E6496"/>
    <w:rsid w:val="006E66F0"/>
    <w:rsid w:val="006E674C"/>
    <w:rsid w:val="006E6BEE"/>
    <w:rsid w:val="006F0373"/>
    <w:rsid w:val="006F05A2"/>
    <w:rsid w:val="006F20A9"/>
    <w:rsid w:val="006F290C"/>
    <w:rsid w:val="006F2B17"/>
    <w:rsid w:val="006F3572"/>
    <w:rsid w:val="006F3C44"/>
    <w:rsid w:val="006F3EB3"/>
    <w:rsid w:val="006F3F7D"/>
    <w:rsid w:val="006F42B0"/>
    <w:rsid w:val="006F44F6"/>
    <w:rsid w:val="006F4594"/>
    <w:rsid w:val="006F4AC6"/>
    <w:rsid w:val="006F5429"/>
    <w:rsid w:val="006F7E20"/>
    <w:rsid w:val="00700BD2"/>
    <w:rsid w:val="0070102A"/>
    <w:rsid w:val="0070155D"/>
    <w:rsid w:val="007016D5"/>
    <w:rsid w:val="007023C5"/>
    <w:rsid w:val="00704952"/>
    <w:rsid w:val="00704DA0"/>
    <w:rsid w:val="00704EA4"/>
    <w:rsid w:val="007052EC"/>
    <w:rsid w:val="00705795"/>
    <w:rsid w:val="00706082"/>
    <w:rsid w:val="0070646E"/>
    <w:rsid w:val="00710206"/>
    <w:rsid w:val="00711A76"/>
    <w:rsid w:val="00712A5B"/>
    <w:rsid w:val="00712E49"/>
    <w:rsid w:val="0071375E"/>
    <w:rsid w:val="00714447"/>
    <w:rsid w:val="0071459A"/>
    <w:rsid w:val="00715677"/>
    <w:rsid w:val="007158BD"/>
    <w:rsid w:val="007163AF"/>
    <w:rsid w:val="00717223"/>
    <w:rsid w:val="0072072F"/>
    <w:rsid w:val="00721E58"/>
    <w:rsid w:val="0072302E"/>
    <w:rsid w:val="007238CC"/>
    <w:rsid w:val="00723E77"/>
    <w:rsid w:val="00724EF3"/>
    <w:rsid w:val="00726DCD"/>
    <w:rsid w:val="00727599"/>
    <w:rsid w:val="00727750"/>
    <w:rsid w:val="00727C4F"/>
    <w:rsid w:val="007305FB"/>
    <w:rsid w:val="00730A0A"/>
    <w:rsid w:val="00732BA5"/>
    <w:rsid w:val="007331F1"/>
    <w:rsid w:val="00734702"/>
    <w:rsid w:val="00734F49"/>
    <w:rsid w:val="007365F4"/>
    <w:rsid w:val="00736D3C"/>
    <w:rsid w:val="00740747"/>
    <w:rsid w:val="00740A7A"/>
    <w:rsid w:val="00741AE1"/>
    <w:rsid w:val="007430D8"/>
    <w:rsid w:val="00744F59"/>
    <w:rsid w:val="0074580E"/>
    <w:rsid w:val="00750D64"/>
    <w:rsid w:val="00751323"/>
    <w:rsid w:val="00753BB6"/>
    <w:rsid w:val="00753C65"/>
    <w:rsid w:val="0075433A"/>
    <w:rsid w:val="00754B03"/>
    <w:rsid w:val="007552A3"/>
    <w:rsid w:val="0075537A"/>
    <w:rsid w:val="00755F90"/>
    <w:rsid w:val="00755FF8"/>
    <w:rsid w:val="00756071"/>
    <w:rsid w:val="007562E2"/>
    <w:rsid w:val="00757731"/>
    <w:rsid w:val="00757B60"/>
    <w:rsid w:val="00757BFA"/>
    <w:rsid w:val="007620A6"/>
    <w:rsid w:val="007624EE"/>
    <w:rsid w:val="007629B7"/>
    <w:rsid w:val="00763623"/>
    <w:rsid w:val="00764118"/>
    <w:rsid w:val="00767479"/>
    <w:rsid w:val="00767782"/>
    <w:rsid w:val="00767DDD"/>
    <w:rsid w:val="00767E91"/>
    <w:rsid w:val="00770C30"/>
    <w:rsid w:val="00771544"/>
    <w:rsid w:val="00771A41"/>
    <w:rsid w:val="0077304F"/>
    <w:rsid w:val="00774629"/>
    <w:rsid w:val="007761FF"/>
    <w:rsid w:val="007776A7"/>
    <w:rsid w:val="0078075F"/>
    <w:rsid w:val="00780C34"/>
    <w:rsid w:val="00781032"/>
    <w:rsid w:val="007824B4"/>
    <w:rsid w:val="00782ED8"/>
    <w:rsid w:val="007838EE"/>
    <w:rsid w:val="00783E50"/>
    <w:rsid w:val="007874C2"/>
    <w:rsid w:val="00787639"/>
    <w:rsid w:val="00787FDE"/>
    <w:rsid w:val="007905DD"/>
    <w:rsid w:val="00790BD6"/>
    <w:rsid w:val="00790ED3"/>
    <w:rsid w:val="00791793"/>
    <w:rsid w:val="00791A75"/>
    <w:rsid w:val="00791B9F"/>
    <w:rsid w:val="00791CC3"/>
    <w:rsid w:val="007937B4"/>
    <w:rsid w:val="00795185"/>
    <w:rsid w:val="00796CB4"/>
    <w:rsid w:val="007971FA"/>
    <w:rsid w:val="00797226"/>
    <w:rsid w:val="0079732E"/>
    <w:rsid w:val="00797566"/>
    <w:rsid w:val="00797736"/>
    <w:rsid w:val="00797D81"/>
    <w:rsid w:val="007A0ABF"/>
    <w:rsid w:val="007A2175"/>
    <w:rsid w:val="007A2253"/>
    <w:rsid w:val="007A309B"/>
    <w:rsid w:val="007A4C66"/>
    <w:rsid w:val="007A5D88"/>
    <w:rsid w:val="007A68DB"/>
    <w:rsid w:val="007A6D99"/>
    <w:rsid w:val="007A7C0E"/>
    <w:rsid w:val="007B02BD"/>
    <w:rsid w:val="007B0BD3"/>
    <w:rsid w:val="007B274C"/>
    <w:rsid w:val="007B3D94"/>
    <w:rsid w:val="007B47B9"/>
    <w:rsid w:val="007B6F7D"/>
    <w:rsid w:val="007B796B"/>
    <w:rsid w:val="007B7EB7"/>
    <w:rsid w:val="007C0EF7"/>
    <w:rsid w:val="007C11D3"/>
    <w:rsid w:val="007C1BD4"/>
    <w:rsid w:val="007C1D9E"/>
    <w:rsid w:val="007C2D2B"/>
    <w:rsid w:val="007C36A2"/>
    <w:rsid w:val="007C3995"/>
    <w:rsid w:val="007C3F13"/>
    <w:rsid w:val="007C43D5"/>
    <w:rsid w:val="007C47E7"/>
    <w:rsid w:val="007C575E"/>
    <w:rsid w:val="007C67ED"/>
    <w:rsid w:val="007C7FA6"/>
    <w:rsid w:val="007D1C6A"/>
    <w:rsid w:val="007D497B"/>
    <w:rsid w:val="007D4FAC"/>
    <w:rsid w:val="007D6643"/>
    <w:rsid w:val="007E2BEF"/>
    <w:rsid w:val="007F0273"/>
    <w:rsid w:val="007F06D5"/>
    <w:rsid w:val="007F175D"/>
    <w:rsid w:val="007F19CC"/>
    <w:rsid w:val="007F20A2"/>
    <w:rsid w:val="007F232E"/>
    <w:rsid w:val="007F34FC"/>
    <w:rsid w:val="007F3517"/>
    <w:rsid w:val="007F354D"/>
    <w:rsid w:val="007F7B13"/>
    <w:rsid w:val="00800E29"/>
    <w:rsid w:val="008031AF"/>
    <w:rsid w:val="00803D9B"/>
    <w:rsid w:val="00805EE6"/>
    <w:rsid w:val="00806720"/>
    <w:rsid w:val="00807865"/>
    <w:rsid w:val="00810F0A"/>
    <w:rsid w:val="00812034"/>
    <w:rsid w:val="008125AA"/>
    <w:rsid w:val="0081408E"/>
    <w:rsid w:val="00814125"/>
    <w:rsid w:val="00814524"/>
    <w:rsid w:val="00814EE3"/>
    <w:rsid w:val="00815600"/>
    <w:rsid w:val="00816028"/>
    <w:rsid w:val="00816314"/>
    <w:rsid w:val="008174A5"/>
    <w:rsid w:val="008205A0"/>
    <w:rsid w:val="008206F3"/>
    <w:rsid w:val="00820866"/>
    <w:rsid w:val="00821EE6"/>
    <w:rsid w:val="00824296"/>
    <w:rsid w:val="00824C56"/>
    <w:rsid w:val="008257ED"/>
    <w:rsid w:val="00825841"/>
    <w:rsid w:val="00825CAE"/>
    <w:rsid w:val="0083054C"/>
    <w:rsid w:val="00830D27"/>
    <w:rsid w:val="00831916"/>
    <w:rsid w:val="0083217F"/>
    <w:rsid w:val="008321B2"/>
    <w:rsid w:val="00832D9C"/>
    <w:rsid w:val="00833156"/>
    <w:rsid w:val="00833879"/>
    <w:rsid w:val="00834265"/>
    <w:rsid w:val="00835687"/>
    <w:rsid w:val="00835DC0"/>
    <w:rsid w:val="00836CDB"/>
    <w:rsid w:val="008371F6"/>
    <w:rsid w:val="00837D4A"/>
    <w:rsid w:val="00837EA0"/>
    <w:rsid w:val="00837F0A"/>
    <w:rsid w:val="008412AF"/>
    <w:rsid w:val="00841842"/>
    <w:rsid w:val="00841C21"/>
    <w:rsid w:val="00842FDE"/>
    <w:rsid w:val="00844A47"/>
    <w:rsid w:val="00844C8E"/>
    <w:rsid w:val="00845D15"/>
    <w:rsid w:val="0084623F"/>
    <w:rsid w:val="00846892"/>
    <w:rsid w:val="00846895"/>
    <w:rsid w:val="00846DDE"/>
    <w:rsid w:val="00846F6C"/>
    <w:rsid w:val="00850261"/>
    <w:rsid w:val="008505D0"/>
    <w:rsid w:val="0085153D"/>
    <w:rsid w:val="00853085"/>
    <w:rsid w:val="00853C0A"/>
    <w:rsid w:val="00853FCE"/>
    <w:rsid w:val="00854065"/>
    <w:rsid w:val="00854A28"/>
    <w:rsid w:val="008579B1"/>
    <w:rsid w:val="008603FD"/>
    <w:rsid w:val="0086290B"/>
    <w:rsid w:val="00862B21"/>
    <w:rsid w:val="00865CA4"/>
    <w:rsid w:val="00865DC3"/>
    <w:rsid w:val="00865EE7"/>
    <w:rsid w:val="00867313"/>
    <w:rsid w:val="00867617"/>
    <w:rsid w:val="00867B35"/>
    <w:rsid w:val="00867F8F"/>
    <w:rsid w:val="00870798"/>
    <w:rsid w:val="00870FE6"/>
    <w:rsid w:val="008718F5"/>
    <w:rsid w:val="00876B3F"/>
    <w:rsid w:val="00876D6E"/>
    <w:rsid w:val="00880185"/>
    <w:rsid w:val="00880662"/>
    <w:rsid w:val="008813C3"/>
    <w:rsid w:val="00881CC0"/>
    <w:rsid w:val="00883C72"/>
    <w:rsid w:val="00883EC5"/>
    <w:rsid w:val="0088421F"/>
    <w:rsid w:val="00885714"/>
    <w:rsid w:val="00885F83"/>
    <w:rsid w:val="00890827"/>
    <w:rsid w:val="0089300E"/>
    <w:rsid w:val="0089516C"/>
    <w:rsid w:val="0089707F"/>
    <w:rsid w:val="00897CB6"/>
    <w:rsid w:val="008A04A2"/>
    <w:rsid w:val="008A0C3A"/>
    <w:rsid w:val="008A1C48"/>
    <w:rsid w:val="008A2311"/>
    <w:rsid w:val="008A3CC5"/>
    <w:rsid w:val="008A3EA7"/>
    <w:rsid w:val="008A4167"/>
    <w:rsid w:val="008A4F88"/>
    <w:rsid w:val="008A52B4"/>
    <w:rsid w:val="008A5528"/>
    <w:rsid w:val="008A66DA"/>
    <w:rsid w:val="008A75A8"/>
    <w:rsid w:val="008A771F"/>
    <w:rsid w:val="008B2305"/>
    <w:rsid w:val="008B2C4E"/>
    <w:rsid w:val="008B4A45"/>
    <w:rsid w:val="008B61E5"/>
    <w:rsid w:val="008C2214"/>
    <w:rsid w:val="008C242D"/>
    <w:rsid w:val="008C2C96"/>
    <w:rsid w:val="008C2F1F"/>
    <w:rsid w:val="008C2FD7"/>
    <w:rsid w:val="008C4321"/>
    <w:rsid w:val="008C5227"/>
    <w:rsid w:val="008C7C9B"/>
    <w:rsid w:val="008D09C8"/>
    <w:rsid w:val="008D12BC"/>
    <w:rsid w:val="008D3514"/>
    <w:rsid w:val="008D60D0"/>
    <w:rsid w:val="008D6C59"/>
    <w:rsid w:val="008D7A09"/>
    <w:rsid w:val="008E0BBD"/>
    <w:rsid w:val="008E376C"/>
    <w:rsid w:val="008E39E4"/>
    <w:rsid w:val="008E4857"/>
    <w:rsid w:val="008E5058"/>
    <w:rsid w:val="008E5583"/>
    <w:rsid w:val="008E6B89"/>
    <w:rsid w:val="008E7761"/>
    <w:rsid w:val="008F0FE6"/>
    <w:rsid w:val="008F5E19"/>
    <w:rsid w:val="008F60E3"/>
    <w:rsid w:val="008F7229"/>
    <w:rsid w:val="00901EA5"/>
    <w:rsid w:val="00904495"/>
    <w:rsid w:val="009064FF"/>
    <w:rsid w:val="009065A7"/>
    <w:rsid w:val="00906D73"/>
    <w:rsid w:val="00907314"/>
    <w:rsid w:val="00910776"/>
    <w:rsid w:val="0091217A"/>
    <w:rsid w:val="00913F79"/>
    <w:rsid w:val="00913FF5"/>
    <w:rsid w:val="00916DAA"/>
    <w:rsid w:val="00920F18"/>
    <w:rsid w:val="0092389A"/>
    <w:rsid w:val="00924C68"/>
    <w:rsid w:val="009255EC"/>
    <w:rsid w:val="00926646"/>
    <w:rsid w:val="00927F64"/>
    <w:rsid w:val="00930353"/>
    <w:rsid w:val="00930870"/>
    <w:rsid w:val="00930E5C"/>
    <w:rsid w:val="00931D86"/>
    <w:rsid w:val="00932C4E"/>
    <w:rsid w:val="00935D28"/>
    <w:rsid w:val="00937D20"/>
    <w:rsid w:val="00937D66"/>
    <w:rsid w:val="00941A1C"/>
    <w:rsid w:val="00943269"/>
    <w:rsid w:val="00946877"/>
    <w:rsid w:val="009469D2"/>
    <w:rsid w:val="00947177"/>
    <w:rsid w:val="009473A3"/>
    <w:rsid w:val="0095059D"/>
    <w:rsid w:val="00951B38"/>
    <w:rsid w:val="00951ECB"/>
    <w:rsid w:val="00952257"/>
    <w:rsid w:val="00953084"/>
    <w:rsid w:val="009537B9"/>
    <w:rsid w:val="0095560C"/>
    <w:rsid w:val="0095597E"/>
    <w:rsid w:val="00956041"/>
    <w:rsid w:val="009562A4"/>
    <w:rsid w:val="00957140"/>
    <w:rsid w:val="00957BFF"/>
    <w:rsid w:val="009607C3"/>
    <w:rsid w:val="00962A1D"/>
    <w:rsid w:val="00962EA8"/>
    <w:rsid w:val="00963D91"/>
    <w:rsid w:val="009661F3"/>
    <w:rsid w:val="009670B8"/>
    <w:rsid w:val="009675F9"/>
    <w:rsid w:val="00967765"/>
    <w:rsid w:val="0096787F"/>
    <w:rsid w:val="00970D80"/>
    <w:rsid w:val="00971057"/>
    <w:rsid w:val="00975409"/>
    <w:rsid w:val="009760F8"/>
    <w:rsid w:val="00976120"/>
    <w:rsid w:val="00977B64"/>
    <w:rsid w:val="0098025E"/>
    <w:rsid w:val="00980787"/>
    <w:rsid w:val="00981983"/>
    <w:rsid w:val="009830D3"/>
    <w:rsid w:val="00984377"/>
    <w:rsid w:val="00984E52"/>
    <w:rsid w:val="00985231"/>
    <w:rsid w:val="00987A88"/>
    <w:rsid w:val="00987D26"/>
    <w:rsid w:val="00992D1D"/>
    <w:rsid w:val="009932FA"/>
    <w:rsid w:val="00993697"/>
    <w:rsid w:val="009936F1"/>
    <w:rsid w:val="009937CB"/>
    <w:rsid w:val="00993DA1"/>
    <w:rsid w:val="009948E7"/>
    <w:rsid w:val="009974D1"/>
    <w:rsid w:val="009A0074"/>
    <w:rsid w:val="009A0763"/>
    <w:rsid w:val="009A225E"/>
    <w:rsid w:val="009A22D2"/>
    <w:rsid w:val="009A23F8"/>
    <w:rsid w:val="009A2A1C"/>
    <w:rsid w:val="009A2CD9"/>
    <w:rsid w:val="009A6E9F"/>
    <w:rsid w:val="009A6FCA"/>
    <w:rsid w:val="009A7A1D"/>
    <w:rsid w:val="009B1FAC"/>
    <w:rsid w:val="009B23C0"/>
    <w:rsid w:val="009B26AF"/>
    <w:rsid w:val="009B44A6"/>
    <w:rsid w:val="009B63C2"/>
    <w:rsid w:val="009B6C8E"/>
    <w:rsid w:val="009B6F05"/>
    <w:rsid w:val="009B78D2"/>
    <w:rsid w:val="009C25AA"/>
    <w:rsid w:val="009C4A06"/>
    <w:rsid w:val="009C5294"/>
    <w:rsid w:val="009C5AC6"/>
    <w:rsid w:val="009C5CD1"/>
    <w:rsid w:val="009C75BD"/>
    <w:rsid w:val="009D12AA"/>
    <w:rsid w:val="009D32FF"/>
    <w:rsid w:val="009D381B"/>
    <w:rsid w:val="009D5044"/>
    <w:rsid w:val="009D54DE"/>
    <w:rsid w:val="009D5AA6"/>
    <w:rsid w:val="009D65C8"/>
    <w:rsid w:val="009D7864"/>
    <w:rsid w:val="009E6637"/>
    <w:rsid w:val="009E735A"/>
    <w:rsid w:val="009E7A4F"/>
    <w:rsid w:val="009F0AB5"/>
    <w:rsid w:val="009F1F23"/>
    <w:rsid w:val="009F23EA"/>
    <w:rsid w:val="009F553C"/>
    <w:rsid w:val="009F5587"/>
    <w:rsid w:val="009F7041"/>
    <w:rsid w:val="009F73D4"/>
    <w:rsid w:val="009F7513"/>
    <w:rsid w:val="00A028FE"/>
    <w:rsid w:val="00A035FE"/>
    <w:rsid w:val="00A04D94"/>
    <w:rsid w:val="00A05577"/>
    <w:rsid w:val="00A06292"/>
    <w:rsid w:val="00A0754E"/>
    <w:rsid w:val="00A0791B"/>
    <w:rsid w:val="00A1051B"/>
    <w:rsid w:val="00A120D9"/>
    <w:rsid w:val="00A1286C"/>
    <w:rsid w:val="00A14BB7"/>
    <w:rsid w:val="00A16C26"/>
    <w:rsid w:val="00A17F3B"/>
    <w:rsid w:val="00A209C1"/>
    <w:rsid w:val="00A219F7"/>
    <w:rsid w:val="00A21ABA"/>
    <w:rsid w:val="00A21CAA"/>
    <w:rsid w:val="00A21D22"/>
    <w:rsid w:val="00A224DF"/>
    <w:rsid w:val="00A239A7"/>
    <w:rsid w:val="00A239FB"/>
    <w:rsid w:val="00A23ED4"/>
    <w:rsid w:val="00A25223"/>
    <w:rsid w:val="00A26426"/>
    <w:rsid w:val="00A2730C"/>
    <w:rsid w:val="00A2769D"/>
    <w:rsid w:val="00A276F4"/>
    <w:rsid w:val="00A27944"/>
    <w:rsid w:val="00A3040A"/>
    <w:rsid w:val="00A305EC"/>
    <w:rsid w:val="00A315E7"/>
    <w:rsid w:val="00A32644"/>
    <w:rsid w:val="00A32D71"/>
    <w:rsid w:val="00A33259"/>
    <w:rsid w:val="00A3393F"/>
    <w:rsid w:val="00A3513C"/>
    <w:rsid w:val="00A35BA5"/>
    <w:rsid w:val="00A35F6D"/>
    <w:rsid w:val="00A36F1E"/>
    <w:rsid w:val="00A375EA"/>
    <w:rsid w:val="00A40851"/>
    <w:rsid w:val="00A40CCA"/>
    <w:rsid w:val="00A42244"/>
    <w:rsid w:val="00A45A47"/>
    <w:rsid w:val="00A4639E"/>
    <w:rsid w:val="00A46838"/>
    <w:rsid w:val="00A46F18"/>
    <w:rsid w:val="00A46FA4"/>
    <w:rsid w:val="00A5017A"/>
    <w:rsid w:val="00A50B61"/>
    <w:rsid w:val="00A520D8"/>
    <w:rsid w:val="00A53685"/>
    <w:rsid w:val="00A55291"/>
    <w:rsid w:val="00A60405"/>
    <w:rsid w:val="00A60BA6"/>
    <w:rsid w:val="00A60D30"/>
    <w:rsid w:val="00A61D61"/>
    <w:rsid w:val="00A62267"/>
    <w:rsid w:val="00A66051"/>
    <w:rsid w:val="00A66562"/>
    <w:rsid w:val="00A66AAF"/>
    <w:rsid w:val="00A66C34"/>
    <w:rsid w:val="00A722E1"/>
    <w:rsid w:val="00A76847"/>
    <w:rsid w:val="00A76DF4"/>
    <w:rsid w:val="00A817DB"/>
    <w:rsid w:val="00A822AF"/>
    <w:rsid w:val="00A869CE"/>
    <w:rsid w:val="00A905B1"/>
    <w:rsid w:val="00A906AA"/>
    <w:rsid w:val="00A90F1D"/>
    <w:rsid w:val="00A92439"/>
    <w:rsid w:val="00A92868"/>
    <w:rsid w:val="00A92961"/>
    <w:rsid w:val="00A94458"/>
    <w:rsid w:val="00A94B6B"/>
    <w:rsid w:val="00A94E68"/>
    <w:rsid w:val="00A95DF2"/>
    <w:rsid w:val="00A96CD9"/>
    <w:rsid w:val="00A96EFB"/>
    <w:rsid w:val="00A97FD8"/>
    <w:rsid w:val="00AA036C"/>
    <w:rsid w:val="00AA044C"/>
    <w:rsid w:val="00AA14E3"/>
    <w:rsid w:val="00AA1578"/>
    <w:rsid w:val="00AA2376"/>
    <w:rsid w:val="00AA25E1"/>
    <w:rsid w:val="00AA2A17"/>
    <w:rsid w:val="00AA2A1B"/>
    <w:rsid w:val="00AA506A"/>
    <w:rsid w:val="00AA6BD5"/>
    <w:rsid w:val="00AA7FB6"/>
    <w:rsid w:val="00AB2546"/>
    <w:rsid w:val="00AB2A4D"/>
    <w:rsid w:val="00AB3BD4"/>
    <w:rsid w:val="00AB53E7"/>
    <w:rsid w:val="00AB7AB7"/>
    <w:rsid w:val="00AC232D"/>
    <w:rsid w:val="00AC262D"/>
    <w:rsid w:val="00AC31F9"/>
    <w:rsid w:val="00AC36EA"/>
    <w:rsid w:val="00AC45BD"/>
    <w:rsid w:val="00AC51A7"/>
    <w:rsid w:val="00AC5B3B"/>
    <w:rsid w:val="00AC6DAF"/>
    <w:rsid w:val="00AC71E0"/>
    <w:rsid w:val="00AD2749"/>
    <w:rsid w:val="00AD2E83"/>
    <w:rsid w:val="00AD2FBB"/>
    <w:rsid w:val="00AD4AB3"/>
    <w:rsid w:val="00AD502A"/>
    <w:rsid w:val="00AD5A5D"/>
    <w:rsid w:val="00AD5F94"/>
    <w:rsid w:val="00AD6227"/>
    <w:rsid w:val="00AD697E"/>
    <w:rsid w:val="00AE55C9"/>
    <w:rsid w:val="00AE7775"/>
    <w:rsid w:val="00AE785C"/>
    <w:rsid w:val="00AE7AD1"/>
    <w:rsid w:val="00AE7C4A"/>
    <w:rsid w:val="00AF036C"/>
    <w:rsid w:val="00AF0E92"/>
    <w:rsid w:val="00AF49FD"/>
    <w:rsid w:val="00AF4B4B"/>
    <w:rsid w:val="00AF53A1"/>
    <w:rsid w:val="00AF6A97"/>
    <w:rsid w:val="00AF7E02"/>
    <w:rsid w:val="00B00601"/>
    <w:rsid w:val="00B006E4"/>
    <w:rsid w:val="00B009A7"/>
    <w:rsid w:val="00B00B59"/>
    <w:rsid w:val="00B0121D"/>
    <w:rsid w:val="00B01C85"/>
    <w:rsid w:val="00B032C9"/>
    <w:rsid w:val="00B04885"/>
    <w:rsid w:val="00B04E0D"/>
    <w:rsid w:val="00B06B76"/>
    <w:rsid w:val="00B06F75"/>
    <w:rsid w:val="00B06FD9"/>
    <w:rsid w:val="00B100B9"/>
    <w:rsid w:val="00B106B0"/>
    <w:rsid w:val="00B1145C"/>
    <w:rsid w:val="00B1248A"/>
    <w:rsid w:val="00B12C4F"/>
    <w:rsid w:val="00B13263"/>
    <w:rsid w:val="00B13408"/>
    <w:rsid w:val="00B145CF"/>
    <w:rsid w:val="00B15713"/>
    <w:rsid w:val="00B16CAF"/>
    <w:rsid w:val="00B172D8"/>
    <w:rsid w:val="00B179AD"/>
    <w:rsid w:val="00B2160E"/>
    <w:rsid w:val="00B230FA"/>
    <w:rsid w:val="00B244C7"/>
    <w:rsid w:val="00B2477B"/>
    <w:rsid w:val="00B25033"/>
    <w:rsid w:val="00B26442"/>
    <w:rsid w:val="00B31735"/>
    <w:rsid w:val="00B3182B"/>
    <w:rsid w:val="00B33982"/>
    <w:rsid w:val="00B345C6"/>
    <w:rsid w:val="00B3557B"/>
    <w:rsid w:val="00B35A76"/>
    <w:rsid w:val="00B35BD3"/>
    <w:rsid w:val="00B36399"/>
    <w:rsid w:val="00B36977"/>
    <w:rsid w:val="00B37189"/>
    <w:rsid w:val="00B373E5"/>
    <w:rsid w:val="00B4306C"/>
    <w:rsid w:val="00B433FE"/>
    <w:rsid w:val="00B451B3"/>
    <w:rsid w:val="00B4658E"/>
    <w:rsid w:val="00B46610"/>
    <w:rsid w:val="00B46DEA"/>
    <w:rsid w:val="00B47A09"/>
    <w:rsid w:val="00B47A18"/>
    <w:rsid w:val="00B51190"/>
    <w:rsid w:val="00B51D38"/>
    <w:rsid w:val="00B52AEF"/>
    <w:rsid w:val="00B52C36"/>
    <w:rsid w:val="00B52E80"/>
    <w:rsid w:val="00B5388E"/>
    <w:rsid w:val="00B53A10"/>
    <w:rsid w:val="00B53FDB"/>
    <w:rsid w:val="00B55186"/>
    <w:rsid w:val="00B559BD"/>
    <w:rsid w:val="00B55DB7"/>
    <w:rsid w:val="00B62E8C"/>
    <w:rsid w:val="00B62FFC"/>
    <w:rsid w:val="00B63995"/>
    <w:rsid w:val="00B63A19"/>
    <w:rsid w:val="00B63ED9"/>
    <w:rsid w:val="00B64F6C"/>
    <w:rsid w:val="00B65353"/>
    <w:rsid w:val="00B6563A"/>
    <w:rsid w:val="00B66E8F"/>
    <w:rsid w:val="00B67432"/>
    <w:rsid w:val="00B71837"/>
    <w:rsid w:val="00B72F33"/>
    <w:rsid w:val="00B730C4"/>
    <w:rsid w:val="00B735D6"/>
    <w:rsid w:val="00B73A79"/>
    <w:rsid w:val="00B7545B"/>
    <w:rsid w:val="00B77818"/>
    <w:rsid w:val="00B80C42"/>
    <w:rsid w:val="00B80F18"/>
    <w:rsid w:val="00B8134A"/>
    <w:rsid w:val="00B81DF9"/>
    <w:rsid w:val="00B82EE6"/>
    <w:rsid w:val="00B830F7"/>
    <w:rsid w:val="00B859A0"/>
    <w:rsid w:val="00B85C19"/>
    <w:rsid w:val="00B8619E"/>
    <w:rsid w:val="00B86AB8"/>
    <w:rsid w:val="00B86FB6"/>
    <w:rsid w:val="00B879AD"/>
    <w:rsid w:val="00B9017F"/>
    <w:rsid w:val="00B9025C"/>
    <w:rsid w:val="00B90A1C"/>
    <w:rsid w:val="00B9259A"/>
    <w:rsid w:val="00B9456E"/>
    <w:rsid w:val="00B9523E"/>
    <w:rsid w:val="00B97554"/>
    <w:rsid w:val="00B97E48"/>
    <w:rsid w:val="00BA0345"/>
    <w:rsid w:val="00BA0D94"/>
    <w:rsid w:val="00BA10CE"/>
    <w:rsid w:val="00BA1670"/>
    <w:rsid w:val="00BA18E3"/>
    <w:rsid w:val="00BA28A2"/>
    <w:rsid w:val="00BA2C35"/>
    <w:rsid w:val="00BA3339"/>
    <w:rsid w:val="00BA4F8F"/>
    <w:rsid w:val="00BA509A"/>
    <w:rsid w:val="00BA70F1"/>
    <w:rsid w:val="00BA7EC6"/>
    <w:rsid w:val="00BB2956"/>
    <w:rsid w:val="00BB3C8C"/>
    <w:rsid w:val="00BB654A"/>
    <w:rsid w:val="00BB7C25"/>
    <w:rsid w:val="00BC4121"/>
    <w:rsid w:val="00BC4E27"/>
    <w:rsid w:val="00BC5244"/>
    <w:rsid w:val="00BC5617"/>
    <w:rsid w:val="00BC6614"/>
    <w:rsid w:val="00BC76A0"/>
    <w:rsid w:val="00BC7A80"/>
    <w:rsid w:val="00BD099C"/>
    <w:rsid w:val="00BD0ADB"/>
    <w:rsid w:val="00BD0B42"/>
    <w:rsid w:val="00BD3137"/>
    <w:rsid w:val="00BD3AFB"/>
    <w:rsid w:val="00BD7628"/>
    <w:rsid w:val="00BE0307"/>
    <w:rsid w:val="00BE09F6"/>
    <w:rsid w:val="00BE1BF4"/>
    <w:rsid w:val="00BE2061"/>
    <w:rsid w:val="00BE33CC"/>
    <w:rsid w:val="00BE4803"/>
    <w:rsid w:val="00BE587A"/>
    <w:rsid w:val="00BF079B"/>
    <w:rsid w:val="00BF3DEC"/>
    <w:rsid w:val="00BF42BD"/>
    <w:rsid w:val="00BF47D1"/>
    <w:rsid w:val="00C00022"/>
    <w:rsid w:val="00C00BC3"/>
    <w:rsid w:val="00C00E2F"/>
    <w:rsid w:val="00C018B9"/>
    <w:rsid w:val="00C020F5"/>
    <w:rsid w:val="00C02711"/>
    <w:rsid w:val="00C028B6"/>
    <w:rsid w:val="00C041BB"/>
    <w:rsid w:val="00C0464B"/>
    <w:rsid w:val="00C070FA"/>
    <w:rsid w:val="00C101AE"/>
    <w:rsid w:val="00C10BF6"/>
    <w:rsid w:val="00C12C60"/>
    <w:rsid w:val="00C1300C"/>
    <w:rsid w:val="00C133AD"/>
    <w:rsid w:val="00C13828"/>
    <w:rsid w:val="00C16A3A"/>
    <w:rsid w:val="00C16C1C"/>
    <w:rsid w:val="00C201FC"/>
    <w:rsid w:val="00C20C51"/>
    <w:rsid w:val="00C24605"/>
    <w:rsid w:val="00C2579B"/>
    <w:rsid w:val="00C258F4"/>
    <w:rsid w:val="00C2621A"/>
    <w:rsid w:val="00C264DA"/>
    <w:rsid w:val="00C270B4"/>
    <w:rsid w:val="00C27B35"/>
    <w:rsid w:val="00C31801"/>
    <w:rsid w:val="00C33F50"/>
    <w:rsid w:val="00C37FDC"/>
    <w:rsid w:val="00C40FD9"/>
    <w:rsid w:val="00C41E8C"/>
    <w:rsid w:val="00C430C7"/>
    <w:rsid w:val="00C432C6"/>
    <w:rsid w:val="00C469D2"/>
    <w:rsid w:val="00C46DE4"/>
    <w:rsid w:val="00C551C4"/>
    <w:rsid w:val="00C560AF"/>
    <w:rsid w:val="00C56AC0"/>
    <w:rsid w:val="00C56E92"/>
    <w:rsid w:val="00C573D3"/>
    <w:rsid w:val="00C57756"/>
    <w:rsid w:val="00C6062F"/>
    <w:rsid w:val="00C609A0"/>
    <w:rsid w:val="00C60CC9"/>
    <w:rsid w:val="00C6586E"/>
    <w:rsid w:val="00C705A9"/>
    <w:rsid w:val="00C7086E"/>
    <w:rsid w:val="00C709E2"/>
    <w:rsid w:val="00C72DAB"/>
    <w:rsid w:val="00C74A54"/>
    <w:rsid w:val="00C76346"/>
    <w:rsid w:val="00C763B3"/>
    <w:rsid w:val="00C767D2"/>
    <w:rsid w:val="00C77944"/>
    <w:rsid w:val="00C779B5"/>
    <w:rsid w:val="00C77B5E"/>
    <w:rsid w:val="00C77C57"/>
    <w:rsid w:val="00C80429"/>
    <w:rsid w:val="00C8471F"/>
    <w:rsid w:val="00C84E2A"/>
    <w:rsid w:val="00C86AA2"/>
    <w:rsid w:val="00C877FB"/>
    <w:rsid w:val="00C90DFD"/>
    <w:rsid w:val="00C92054"/>
    <w:rsid w:val="00C92669"/>
    <w:rsid w:val="00C940F0"/>
    <w:rsid w:val="00C94935"/>
    <w:rsid w:val="00C9495F"/>
    <w:rsid w:val="00C95EFA"/>
    <w:rsid w:val="00C9741D"/>
    <w:rsid w:val="00C9751A"/>
    <w:rsid w:val="00C97DBE"/>
    <w:rsid w:val="00CA1288"/>
    <w:rsid w:val="00CA14EC"/>
    <w:rsid w:val="00CA2304"/>
    <w:rsid w:val="00CA31A8"/>
    <w:rsid w:val="00CA435F"/>
    <w:rsid w:val="00CA59F0"/>
    <w:rsid w:val="00CB038B"/>
    <w:rsid w:val="00CB1AA2"/>
    <w:rsid w:val="00CB208E"/>
    <w:rsid w:val="00CB5575"/>
    <w:rsid w:val="00CB617F"/>
    <w:rsid w:val="00CC087E"/>
    <w:rsid w:val="00CC09BE"/>
    <w:rsid w:val="00CC1223"/>
    <w:rsid w:val="00CC223F"/>
    <w:rsid w:val="00CC2ACB"/>
    <w:rsid w:val="00CC37D4"/>
    <w:rsid w:val="00CC3EFC"/>
    <w:rsid w:val="00CC7356"/>
    <w:rsid w:val="00CD1122"/>
    <w:rsid w:val="00CD248E"/>
    <w:rsid w:val="00CD3C8A"/>
    <w:rsid w:val="00CD5301"/>
    <w:rsid w:val="00CD5442"/>
    <w:rsid w:val="00CD5483"/>
    <w:rsid w:val="00CD5BD5"/>
    <w:rsid w:val="00CD5DA0"/>
    <w:rsid w:val="00CD695B"/>
    <w:rsid w:val="00CE07A5"/>
    <w:rsid w:val="00CE20EA"/>
    <w:rsid w:val="00CE4978"/>
    <w:rsid w:val="00CE4E1F"/>
    <w:rsid w:val="00CE511E"/>
    <w:rsid w:val="00CE557A"/>
    <w:rsid w:val="00CE5832"/>
    <w:rsid w:val="00CE5C26"/>
    <w:rsid w:val="00CE7B82"/>
    <w:rsid w:val="00CF2427"/>
    <w:rsid w:val="00CF3EE6"/>
    <w:rsid w:val="00CF412E"/>
    <w:rsid w:val="00CF4295"/>
    <w:rsid w:val="00CF5433"/>
    <w:rsid w:val="00CF543E"/>
    <w:rsid w:val="00CF6580"/>
    <w:rsid w:val="00D00654"/>
    <w:rsid w:val="00D01FED"/>
    <w:rsid w:val="00D021AF"/>
    <w:rsid w:val="00D023BF"/>
    <w:rsid w:val="00D03193"/>
    <w:rsid w:val="00D0378D"/>
    <w:rsid w:val="00D03CC2"/>
    <w:rsid w:val="00D0447C"/>
    <w:rsid w:val="00D04A49"/>
    <w:rsid w:val="00D05BB8"/>
    <w:rsid w:val="00D05FC3"/>
    <w:rsid w:val="00D06699"/>
    <w:rsid w:val="00D07502"/>
    <w:rsid w:val="00D077FA"/>
    <w:rsid w:val="00D07D9A"/>
    <w:rsid w:val="00D10938"/>
    <w:rsid w:val="00D10F98"/>
    <w:rsid w:val="00D119AC"/>
    <w:rsid w:val="00D12261"/>
    <w:rsid w:val="00D122BD"/>
    <w:rsid w:val="00D12CFB"/>
    <w:rsid w:val="00D1320E"/>
    <w:rsid w:val="00D1421E"/>
    <w:rsid w:val="00D1476F"/>
    <w:rsid w:val="00D15885"/>
    <w:rsid w:val="00D170EE"/>
    <w:rsid w:val="00D20337"/>
    <w:rsid w:val="00D204ED"/>
    <w:rsid w:val="00D208FD"/>
    <w:rsid w:val="00D20CC7"/>
    <w:rsid w:val="00D213F5"/>
    <w:rsid w:val="00D21A03"/>
    <w:rsid w:val="00D23381"/>
    <w:rsid w:val="00D23BCD"/>
    <w:rsid w:val="00D23C2E"/>
    <w:rsid w:val="00D266AC"/>
    <w:rsid w:val="00D274CC"/>
    <w:rsid w:val="00D279F9"/>
    <w:rsid w:val="00D30CBD"/>
    <w:rsid w:val="00D314A3"/>
    <w:rsid w:val="00D3235A"/>
    <w:rsid w:val="00D332A9"/>
    <w:rsid w:val="00D343DC"/>
    <w:rsid w:val="00D362EA"/>
    <w:rsid w:val="00D36CF8"/>
    <w:rsid w:val="00D40C5C"/>
    <w:rsid w:val="00D40DF3"/>
    <w:rsid w:val="00D40E0D"/>
    <w:rsid w:val="00D436A6"/>
    <w:rsid w:val="00D4704C"/>
    <w:rsid w:val="00D47F1D"/>
    <w:rsid w:val="00D503AD"/>
    <w:rsid w:val="00D533C3"/>
    <w:rsid w:val="00D5363B"/>
    <w:rsid w:val="00D53AA9"/>
    <w:rsid w:val="00D551D0"/>
    <w:rsid w:val="00D57A1D"/>
    <w:rsid w:val="00D57E75"/>
    <w:rsid w:val="00D62F84"/>
    <w:rsid w:val="00D6412D"/>
    <w:rsid w:val="00D66736"/>
    <w:rsid w:val="00D66B6A"/>
    <w:rsid w:val="00D70BF7"/>
    <w:rsid w:val="00D71298"/>
    <w:rsid w:val="00D73229"/>
    <w:rsid w:val="00D7355E"/>
    <w:rsid w:val="00D73895"/>
    <w:rsid w:val="00D74BBA"/>
    <w:rsid w:val="00D74D35"/>
    <w:rsid w:val="00D77423"/>
    <w:rsid w:val="00D77A3B"/>
    <w:rsid w:val="00D77D95"/>
    <w:rsid w:val="00D80CF5"/>
    <w:rsid w:val="00D81BD8"/>
    <w:rsid w:val="00D84A2B"/>
    <w:rsid w:val="00D84F74"/>
    <w:rsid w:val="00D86081"/>
    <w:rsid w:val="00D866DE"/>
    <w:rsid w:val="00D86C9B"/>
    <w:rsid w:val="00D87449"/>
    <w:rsid w:val="00D876FB"/>
    <w:rsid w:val="00D87F96"/>
    <w:rsid w:val="00D90070"/>
    <w:rsid w:val="00D90506"/>
    <w:rsid w:val="00D906D3"/>
    <w:rsid w:val="00D920F4"/>
    <w:rsid w:val="00D93421"/>
    <w:rsid w:val="00D93626"/>
    <w:rsid w:val="00D9385E"/>
    <w:rsid w:val="00D95771"/>
    <w:rsid w:val="00D97B4D"/>
    <w:rsid w:val="00DA04E0"/>
    <w:rsid w:val="00DA1354"/>
    <w:rsid w:val="00DA14AF"/>
    <w:rsid w:val="00DA188A"/>
    <w:rsid w:val="00DA1D7F"/>
    <w:rsid w:val="00DA236D"/>
    <w:rsid w:val="00DA292A"/>
    <w:rsid w:val="00DA2D27"/>
    <w:rsid w:val="00DA3B0D"/>
    <w:rsid w:val="00DA3CC9"/>
    <w:rsid w:val="00DA417C"/>
    <w:rsid w:val="00DA4E14"/>
    <w:rsid w:val="00DA6B5F"/>
    <w:rsid w:val="00DB0F1F"/>
    <w:rsid w:val="00DB129A"/>
    <w:rsid w:val="00DB2F5D"/>
    <w:rsid w:val="00DB4AF3"/>
    <w:rsid w:val="00DB6465"/>
    <w:rsid w:val="00DC1A1C"/>
    <w:rsid w:val="00DC1E36"/>
    <w:rsid w:val="00DC360A"/>
    <w:rsid w:val="00DC3C08"/>
    <w:rsid w:val="00DC3FBF"/>
    <w:rsid w:val="00DC4DC8"/>
    <w:rsid w:val="00DC56A3"/>
    <w:rsid w:val="00DC7E83"/>
    <w:rsid w:val="00DD010A"/>
    <w:rsid w:val="00DD31E1"/>
    <w:rsid w:val="00DD34D7"/>
    <w:rsid w:val="00DD3C7A"/>
    <w:rsid w:val="00DD4BC7"/>
    <w:rsid w:val="00DD5048"/>
    <w:rsid w:val="00DD611E"/>
    <w:rsid w:val="00DD612E"/>
    <w:rsid w:val="00DD71D1"/>
    <w:rsid w:val="00DD7D25"/>
    <w:rsid w:val="00DD7FEC"/>
    <w:rsid w:val="00DE1F53"/>
    <w:rsid w:val="00DE37EA"/>
    <w:rsid w:val="00DE4977"/>
    <w:rsid w:val="00DE5057"/>
    <w:rsid w:val="00DE50CE"/>
    <w:rsid w:val="00DE55CC"/>
    <w:rsid w:val="00DE6789"/>
    <w:rsid w:val="00DF2846"/>
    <w:rsid w:val="00DF36AD"/>
    <w:rsid w:val="00DF59ED"/>
    <w:rsid w:val="00DF611C"/>
    <w:rsid w:val="00DF6269"/>
    <w:rsid w:val="00DF6A3E"/>
    <w:rsid w:val="00DF75EE"/>
    <w:rsid w:val="00E00270"/>
    <w:rsid w:val="00E00E37"/>
    <w:rsid w:val="00E01476"/>
    <w:rsid w:val="00E01897"/>
    <w:rsid w:val="00E0239F"/>
    <w:rsid w:val="00E023DB"/>
    <w:rsid w:val="00E03111"/>
    <w:rsid w:val="00E0425B"/>
    <w:rsid w:val="00E060E0"/>
    <w:rsid w:val="00E069C5"/>
    <w:rsid w:val="00E1014D"/>
    <w:rsid w:val="00E102CD"/>
    <w:rsid w:val="00E10487"/>
    <w:rsid w:val="00E10863"/>
    <w:rsid w:val="00E12EF1"/>
    <w:rsid w:val="00E15C49"/>
    <w:rsid w:val="00E15FDA"/>
    <w:rsid w:val="00E164B6"/>
    <w:rsid w:val="00E2126A"/>
    <w:rsid w:val="00E21C8D"/>
    <w:rsid w:val="00E24066"/>
    <w:rsid w:val="00E24782"/>
    <w:rsid w:val="00E25349"/>
    <w:rsid w:val="00E25550"/>
    <w:rsid w:val="00E25843"/>
    <w:rsid w:val="00E25A2D"/>
    <w:rsid w:val="00E26F99"/>
    <w:rsid w:val="00E27286"/>
    <w:rsid w:val="00E31928"/>
    <w:rsid w:val="00E31C70"/>
    <w:rsid w:val="00E33643"/>
    <w:rsid w:val="00E34862"/>
    <w:rsid w:val="00E34FD3"/>
    <w:rsid w:val="00E35B9C"/>
    <w:rsid w:val="00E37169"/>
    <w:rsid w:val="00E37A07"/>
    <w:rsid w:val="00E37E48"/>
    <w:rsid w:val="00E40567"/>
    <w:rsid w:val="00E426F9"/>
    <w:rsid w:val="00E442FE"/>
    <w:rsid w:val="00E4691F"/>
    <w:rsid w:val="00E46EAF"/>
    <w:rsid w:val="00E47C0C"/>
    <w:rsid w:val="00E502D2"/>
    <w:rsid w:val="00E50F87"/>
    <w:rsid w:val="00E51675"/>
    <w:rsid w:val="00E5212D"/>
    <w:rsid w:val="00E54608"/>
    <w:rsid w:val="00E5582F"/>
    <w:rsid w:val="00E56B6D"/>
    <w:rsid w:val="00E6243B"/>
    <w:rsid w:val="00E62526"/>
    <w:rsid w:val="00E64127"/>
    <w:rsid w:val="00E646B6"/>
    <w:rsid w:val="00E64F4A"/>
    <w:rsid w:val="00E654C4"/>
    <w:rsid w:val="00E66BC6"/>
    <w:rsid w:val="00E70A40"/>
    <w:rsid w:val="00E73105"/>
    <w:rsid w:val="00E73C90"/>
    <w:rsid w:val="00E776F8"/>
    <w:rsid w:val="00E80345"/>
    <w:rsid w:val="00E814E0"/>
    <w:rsid w:val="00E82142"/>
    <w:rsid w:val="00E82819"/>
    <w:rsid w:val="00E8411E"/>
    <w:rsid w:val="00E86990"/>
    <w:rsid w:val="00E87D5F"/>
    <w:rsid w:val="00E90119"/>
    <w:rsid w:val="00E91C02"/>
    <w:rsid w:val="00E92D7A"/>
    <w:rsid w:val="00E9370C"/>
    <w:rsid w:val="00E95AFE"/>
    <w:rsid w:val="00E9601A"/>
    <w:rsid w:val="00E97056"/>
    <w:rsid w:val="00E97127"/>
    <w:rsid w:val="00E97910"/>
    <w:rsid w:val="00EA17BF"/>
    <w:rsid w:val="00EA1A18"/>
    <w:rsid w:val="00EA2BEF"/>
    <w:rsid w:val="00EA2E04"/>
    <w:rsid w:val="00EA35F2"/>
    <w:rsid w:val="00EA48F2"/>
    <w:rsid w:val="00EA6274"/>
    <w:rsid w:val="00EA68D6"/>
    <w:rsid w:val="00EA696D"/>
    <w:rsid w:val="00EB160D"/>
    <w:rsid w:val="00EB2483"/>
    <w:rsid w:val="00EB35D3"/>
    <w:rsid w:val="00EB3F5F"/>
    <w:rsid w:val="00EB64E2"/>
    <w:rsid w:val="00EB76C6"/>
    <w:rsid w:val="00EC11D8"/>
    <w:rsid w:val="00EC1680"/>
    <w:rsid w:val="00EC19E4"/>
    <w:rsid w:val="00EC204C"/>
    <w:rsid w:val="00EC2113"/>
    <w:rsid w:val="00EC39E9"/>
    <w:rsid w:val="00EC401B"/>
    <w:rsid w:val="00EC4BF1"/>
    <w:rsid w:val="00EC54E5"/>
    <w:rsid w:val="00EC5BB8"/>
    <w:rsid w:val="00ED18F0"/>
    <w:rsid w:val="00ED38F3"/>
    <w:rsid w:val="00ED3B3B"/>
    <w:rsid w:val="00ED491A"/>
    <w:rsid w:val="00ED4BFB"/>
    <w:rsid w:val="00ED51C5"/>
    <w:rsid w:val="00ED6324"/>
    <w:rsid w:val="00ED69C0"/>
    <w:rsid w:val="00ED710C"/>
    <w:rsid w:val="00ED792E"/>
    <w:rsid w:val="00ED7AE8"/>
    <w:rsid w:val="00EE136F"/>
    <w:rsid w:val="00EE1B9E"/>
    <w:rsid w:val="00EE2AA5"/>
    <w:rsid w:val="00EE3EDD"/>
    <w:rsid w:val="00EE62BF"/>
    <w:rsid w:val="00EE6462"/>
    <w:rsid w:val="00EE71E1"/>
    <w:rsid w:val="00EE74C1"/>
    <w:rsid w:val="00EF06B9"/>
    <w:rsid w:val="00EF0BF8"/>
    <w:rsid w:val="00EF3658"/>
    <w:rsid w:val="00EF51E3"/>
    <w:rsid w:val="00EF69FF"/>
    <w:rsid w:val="00EF7BB4"/>
    <w:rsid w:val="00F003F4"/>
    <w:rsid w:val="00F01ACC"/>
    <w:rsid w:val="00F02CAD"/>
    <w:rsid w:val="00F030F9"/>
    <w:rsid w:val="00F0463E"/>
    <w:rsid w:val="00F04C34"/>
    <w:rsid w:val="00F05C46"/>
    <w:rsid w:val="00F06492"/>
    <w:rsid w:val="00F07577"/>
    <w:rsid w:val="00F10E1A"/>
    <w:rsid w:val="00F11079"/>
    <w:rsid w:val="00F132B0"/>
    <w:rsid w:val="00F1424E"/>
    <w:rsid w:val="00F15447"/>
    <w:rsid w:val="00F20B7E"/>
    <w:rsid w:val="00F21892"/>
    <w:rsid w:val="00F2198E"/>
    <w:rsid w:val="00F221FB"/>
    <w:rsid w:val="00F24E14"/>
    <w:rsid w:val="00F2548D"/>
    <w:rsid w:val="00F2678A"/>
    <w:rsid w:val="00F27108"/>
    <w:rsid w:val="00F27705"/>
    <w:rsid w:val="00F31345"/>
    <w:rsid w:val="00F338F0"/>
    <w:rsid w:val="00F343F2"/>
    <w:rsid w:val="00F345CE"/>
    <w:rsid w:val="00F34791"/>
    <w:rsid w:val="00F35E9E"/>
    <w:rsid w:val="00F36538"/>
    <w:rsid w:val="00F37E18"/>
    <w:rsid w:val="00F40984"/>
    <w:rsid w:val="00F43721"/>
    <w:rsid w:val="00F43CED"/>
    <w:rsid w:val="00F43D7D"/>
    <w:rsid w:val="00F44DD4"/>
    <w:rsid w:val="00F45DD5"/>
    <w:rsid w:val="00F46CDF"/>
    <w:rsid w:val="00F473C4"/>
    <w:rsid w:val="00F50566"/>
    <w:rsid w:val="00F5312B"/>
    <w:rsid w:val="00F55802"/>
    <w:rsid w:val="00F63A26"/>
    <w:rsid w:val="00F64363"/>
    <w:rsid w:val="00F65188"/>
    <w:rsid w:val="00F70014"/>
    <w:rsid w:val="00F7036F"/>
    <w:rsid w:val="00F7181D"/>
    <w:rsid w:val="00F72802"/>
    <w:rsid w:val="00F72D01"/>
    <w:rsid w:val="00F752BA"/>
    <w:rsid w:val="00F7654A"/>
    <w:rsid w:val="00F77B7D"/>
    <w:rsid w:val="00F8108D"/>
    <w:rsid w:val="00F832E1"/>
    <w:rsid w:val="00F83C1A"/>
    <w:rsid w:val="00F84FF8"/>
    <w:rsid w:val="00F87272"/>
    <w:rsid w:val="00F87393"/>
    <w:rsid w:val="00F87699"/>
    <w:rsid w:val="00F90513"/>
    <w:rsid w:val="00F91FB8"/>
    <w:rsid w:val="00F93189"/>
    <w:rsid w:val="00F9389A"/>
    <w:rsid w:val="00F94753"/>
    <w:rsid w:val="00F95686"/>
    <w:rsid w:val="00F9607A"/>
    <w:rsid w:val="00F9642B"/>
    <w:rsid w:val="00F97B37"/>
    <w:rsid w:val="00FA0C63"/>
    <w:rsid w:val="00FA1310"/>
    <w:rsid w:val="00FA63D6"/>
    <w:rsid w:val="00FA74B7"/>
    <w:rsid w:val="00FB0641"/>
    <w:rsid w:val="00FB13DF"/>
    <w:rsid w:val="00FB1B19"/>
    <w:rsid w:val="00FB20BA"/>
    <w:rsid w:val="00FB28F9"/>
    <w:rsid w:val="00FB2B4B"/>
    <w:rsid w:val="00FB3645"/>
    <w:rsid w:val="00FB408B"/>
    <w:rsid w:val="00FB6D76"/>
    <w:rsid w:val="00FC13E9"/>
    <w:rsid w:val="00FC1B1F"/>
    <w:rsid w:val="00FC2291"/>
    <w:rsid w:val="00FC4192"/>
    <w:rsid w:val="00FC4B52"/>
    <w:rsid w:val="00FC5046"/>
    <w:rsid w:val="00FC5712"/>
    <w:rsid w:val="00FC587B"/>
    <w:rsid w:val="00FC5AD9"/>
    <w:rsid w:val="00FC6E4B"/>
    <w:rsid w:val="00FD0298"/>
    <w:rsid w:val="00FD1B18"/>
    <w:rsid w:val="00FD1D04"/>
    <w:rsid w:val="00FD1DFB"/>
    <w:rsid w:val="00FD20C1"/>
    <w:rsid w:val="00FD2743"/>
    <w:rsid w:val="00FD2980"/>
    <w:rsid w:val="00FD34B9"/>
    <w:rsid w:val="00FD3786"/>
    <w:rsid w:val="00FD68A8"/>
    <w:rsid w:val="00FD6E2C"/>
    <w:rsid w:val="00FD7994"/>
    <w:rsid w:val="00FE088C"/>
    <w:rsid w:val="00FE090D"/>
    <w:rsid w:val="00FE20C2"/>
    <w:rsid w:val="00FE25D5"/>
    <w:rsid w:val="00FE26AF"/>
    <w:rsid w:val="00FE351E"/>
    <w:rsid w:val="00FE3FF4"/>
    <w:rsid w:val="00FE448F"/>
    <w:rsid w:val="00FE4BDE"/>
    <w:rsid w:val="00FE50D0"/>
    <w:rsid w:val="00FF302D"/>
    <w:rsid w:val="00FF41A8"/>
    <w:rsid w:val="00FF4598"/>
    <w:rsid w:val="00FF50D2"/>
    <w:rsid w:val="00FF54C8"/>
    <w:rsid w:val="00FF686C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7D47CE"/>
  <w15:docId w15:val="{46499E94-8F48-4BEB-8F06-B67ED407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793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91793"/>
    <w:pPr>
      <w:keepNext/>
      <w:keepLines/>
      <w:tabs>
        <w:tab w:val="left" w:pos="432"/>
      </w:tabs>
      <w:spacing w:before="340" w:after="330"/>
      <w:ind w:left="431" w:hanging="431"/>
      <w:outlineLvl w:val="0"/>
    </w:pPr>
    <w:rPr>
      <w:rFonts w:ascii="Arial" w:hAnsi="Arial"/>
      <w:b/>
      <w:kern w:val="44"/>
      <w:sz w:val="30"/>
    </w:rPr>
  </w:style>
  <w:style w:type="paragraph" w:styleId="2">
    <w:name w:val="heading 2"/>
    <w:basedOn w:val="a"/>
    <w:next w:val="a"/>
    <w:link w:val="20"/>
    <w:qFormat/>
    <w:rsid w:val="00791793"/>
    <w:pPr>
      <w:keepNext/>
      <w:keepLines/>
      <w:tabs>
        <w:tab w:val="left" w:pos="432"/>
        <w:tab w:val="num" w:pos="718"/>
      </w:tabs>
      <w:spacing w:before="260" w:after="260"/>
      <w:ind w:left="718" w:hanging="576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qFormat/>
    <w:rsid w:val="00791793"/>
    <w:pPr>
      <w:keepNext/>
      <w:keepLines/>
      <w:tabs>
        <w:tab w:val="left" w:pos="432"/>
      </w:tabs>
      <w:spacing w:before="260" w:after="260"/>
      <w:ind w:left="431" w:hanging="43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rsid w:val="00791793"/>
    <w:pPr>
      <w:keepNext/>
      <w:keepLines/>
      <w:tabs>
        <w:tab w:val="left" w:pos="432"/>
      </w:tabs>
      <w:spacing w:before="280" w:after="290" w:line="377" w:lineRule="auto"/>
      <w:ind w:left="431" w:hanging="431"/>
      <w:outlineLvl w:val="3"/>
    </w:pPr>
    <w:rPr>
      <w:rFonts w:asci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791793"/>
    <w:pPr>
      <w:keepNext/>
      <w:keepLines/>
      <w:tabs>
        <w:tab w:val="left" w:pos="432"/>
      </w:tabs>
      <w:spacing w:before="280" w:after="290" w:line="377" w:lineRule="auto"/>
      <w:ind w:left="431" w:hanging="431"/>
      <w:outlineLvl w:val="4"/>
    </w:pPr>
    <w:rPr>
      <w:rFonts w:ascii="Arial" w:hAnsi="Arial"/>
      <w:b/>
      <w:bCs/>
      <w:sz w:val="24"/>
      <w:szCs w:val="28"/>
    </w:rPr>
  </w:style>
  <w:style w:type="paragraph" w:styleId="6">
    <w:name w:val="heading 6"/>
    <w:basedOn w:val="a"/>
    <w:next w:val="a"/>
    <w:qFormat/>
    <w:rsid w:val="00791793"/>
    <w:pPr>
      <w:keepNext/>
      <w:keepLines/>
      <w:tabs>
        <w:tab w:val="left" w:pos="432"/>
      </w:tabs>
      <w:spacing w:before="240" w:after="64" w:line="319" w:lineRule="auto"/>
      <w:ind w:left="431" w:hanging="431"/>
      <w:outlineLvl w:val="5"/>
    </w:pPr>
    <w:rPr>
      <w:rFonts w:ascii="Arial"/>
      <w:b/>
      <w:bCs/>
    </w:rPr>
  </w:style>
  <w:style w:type="paragraph" w:styleId="7">
    <w:name w:val="heading 7"/>
    <w:basedOn w:val="a"/>
    <w:next w:val="a"/>
    <w:qFormat/>
    <w:rsid w:val="00791793"/>
    <w:pPr>
      <w:keepNext/>
      <w:keepLines/>
      <w:tabs>
        <w:tab w:val="left" w:pos="432"/>
      </w:tabs>
      <w:spacing w:before="240" w:after="64" w:line="319" w:lineRule="auto"/>
      <w:ind w:left="431" w:hanging="431"/>
      <w:outlineLvl w:val="6"/>
    </w:pPr>
    <w:rPr>
      <w:rFonts w:ascii="Arial" w:hAnsi="Arial"/>
      <w:b/>
      <w:bCs/>
    </w:rPr>
  </w:style>
  <w:style w:type="paragraph" w:styleId="8">
    <w:name w:val="heading 8"/>
    <w:basedOn w:val="a"/>
    <w:next w:val="a"/>
    <w:qFormat/>
    <w:rsid w:val="00791793"/>
    <w:pPr>
      <w:keepNext/>
      <w:keepLines/>
      <w:tabs>
        <w:tab w:val="left" w:pos="432"/>
      </w:tabs>
      <w:spacing w:before="240" w:after="64" w:line="319" w:lineRule="auto"/>
      <w:ind w:left="431" w:hanging="431"/>
      <w:outlineLvl w:val="7"/>
    </w:pPr>
    <w:rPr>
      <w:rFonts w:ascii="Arial"/>
    </w:rPr>
  </w:style>
  <w:style w:type="paragraph" w:styleId="9">
    <w:name w:val="heading 9"/>
    <w:basedOn w:val="a"/>
    <w:next w:val="a"/>
    <w:qFormat/>
    <w:rsid w:val="00791793"/>
    <w:pPr>
      <w:keepNext/>
      <w:keepLines/>
      <w:tabs>
        <w:tab w:val="left" w:pos="432"/>
      </w:tabs>
      <w:spacing w:before="240" w:after="64" w:line="319" w:lineRule="auto"/>
      <w:ind w:left="431" w:hanging="431"/>
      <w:outlineLvl w:val="8"/>
    </w:pPr>
    <w:rPr>
      <w:rFonts w:asci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791793"/>
    <w:rPr>
      <w:color w:val="800080"/>
      <w:u w:val="single"/>
    </w:rPr>
  </w:style>
  <w:style w:type="character" w:styleId="a4">
    <w:name w:val="Hyperlink"/>
    <w:basedOn w:val="a0"/>
    <w:uiPriority w:val="99"/>
    <w:rsid w:val="00791793"/>
    <w:rPr>
      <w:color w:val="0000FF"/>
      <w:u w:val="single"/>
    </w:rPr>
  </w:style>
  <w:style w:type="character" w:customStyle="1" w:styleId="a5">
    <w:name w:val="副标题 字符"/>
    <w:basedOn w:val="a0"/>
    <w:link w:val="a6"/>
    <w:rsid w:val="00791793"/>
    <w:rPr>
      <w:rFonts w:ascii="Cambria" w:hAnsi="Cambria"/>
      <w:b/>
      <w:bCs/>
      <w:kern w:val="28"/>
      <w:sz w:val="32"/>
      <w:szCs w:val="32"/>
    </w:rPr>
  </w:style>
  <w:style w:type="character" w:customStyle="1" w:styleId="a7">
    <w:name w:val="页脚 字符"/>
    <w:basedOn w:val="a0"/>
    <w:link w:val="a8"/>
    <w:rsid w:val="00791793"/>
    <w:rPr>
      <w:kern w:val="2"/>
      <w:sz w:val="18"/>
      <w:szCs w:val="18"/>
    </w:rPr>
  </w:style>
  <w:style w:type="character" w:customStyle="1" w:styleId="a9">
    <w:name w:val="批注框文本 字符"/>
    <w:basedOn w:val="a0"/>
    <w:link w:val="aa"/>
    <w:rsid w:val="00791793"/>
    <w:rPr>
      <w:kern w:val="2"/>
      <w:sz w:val="18"/>
      <w:szCs w:val="18"/>
    </w:rPr>
  </w:style>
  <w:style w:type="character" w:customStyle="1" w:styleId="ab">
    <w:name w:val="版本信息"/>
    <w:rsid w:val="00791793"/>
    <w:rPr>
      <w:rFonts w:eastAsia="宋体"/>
      <w:sz w:val="28"/>
    </w:rPr>
  </w:style>
  <w:style w:type="character" w:customStyle="1" w:styleId="10">
    <w:name w:val="页码1"/>
    <w:basedOn w:val="a0"/>
    <w:rsid w:val="00791793"/>
  </w:style>
  <w:style w:type="paragraph" w:customStyle="1" w:styleId="31">
    <w:name w:val="正文文本缩进 31"/>
    <w:basedOn w:val="a"/>
    <w:rsid w:val="00791793"/>
    <w:pPr>
      <w:ind w:firstLine="420"/>
    </w:pPr>
    <w:rPr>
      <w:i/>
      <w:iCs/>
      <w:sz w:val="18"/>
    </w:rPr>
  </w:style>
  <w:style w:type="paragraph" w:customStyle="1" w:styleId="Normal0">
    <w:name w:val="Normal0"/>
    <w:rsid w:val="00791793"/>
    <w:rPr>
      <w:lang w:eastAsia="en-US"/>
    </w:rPr>
  </w:style>
  <w:style w:type="paragraph" w:customStyle="1" w:styleId="310">
    <w:name w:val="正文文本 31"/>
    <w:basedOn w:val="a"/>
    <w:rsid w:val="00791793"/>
    <w:rPr>
      <w:i/>
      <w:iCs/>
    </w:rPr>
  </w:style>
  <w:style w:type="paragraph" w:customStyle="1" w:styleId="abstract">
    <w:name w:val="abstract"/>
    <w:basedOn w:val="a"/>
    <w:next w:val="a"/>
    <w:rsid w:val="00791793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TOC2">
    <w:name w:val="toc 2"/>
    <w:basedOn w:val="ac"/>
    <w:next w:val="a"/>
    <w:uiPriority w:val="39"/>
    <w:rsid w:val="00791793"/>
    <w:pPr>
      <w:ind w:left="210"/>
      <w:jc w:val="left"/>
    </w:pPr>
    <w:rPr>
      <w:smallCaps/>
      <w:sz w:val="20"/>
      <w:szCs w:val="20"/>
    </w:rPr>
  </w:style>
  <w:style w:type="paragraph" w:styleId="TOC7">
    <w:name w:val="toc 7"/>
    <w:basedOn w:val="a"/>
    <w:next w:val="a"/>
    <w:rsid w:val="00791793"/>
    <w:pPr>
      <w:ind w:left="1260"/>
      <w:jc w:val="left"/>
    </w:pPr>
    <w:rPr>
      <w:sz w:val="18"/>
      <w:szCs w:val="18"/>
    </w:rPr>
  </w:style>
  <w:style w:type="paragraph" w:styleId="TOC4">
    <w:name w:val="toc 4"/>
    <w:basedOn w:val="ac"/>
    <w:next w:val="a"/>
    <w:rsid w:val="00791793"/>
    <w:pPr>
      <w:ind w:left="630"/>
      <w:jc w:val="left"/>
    </w:pPr>
    <w:rPr>
      <w:sz w:val="18"/>
      <w:szCs w:val="18"/>
    </w:rPr>
  </w:style>
  <w:style w:type="paragraph" w:styleId="TOC9">
    <w:name w:val="toc 9"/>
    <w:basedOn w:val="a"/>
    <w:next w:val="a"/>
    <w:rsid w:val="00791793"/>
    <w:pPr>
      <w:ind w:left="1680"/>
      <w:jc w:val="left"/>
    </w:pPr>
    <w:rPr>
      <w:sz w:val="18"/>
      <w:szCs w:val="18"/>
    </w:rPr>
  </w:style>
  <w:style w:type="paragraph" w:styleId="ac">
    <w:name w:val="Body Text"/>
    <w:basedOn w:val="a"/>
    <w:rsid w:val="00791793"/>
  </w:style>
  <w:style w:type="paragraph" w:styleId="ad">
    <w:name w:val="header"/>
    <w:basedOn w:val="a"/>
    <w:rsid w:val="00791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paragraph" w:styleId="TOC6">
    <w:name w:val="toc 6"/>
    <w:basedOn w:val="a"/>
    <w:next w:val="a"/>
    <w:rsid w:val="00791793"/>
    <w:pPr>
      <w:ind w:left="1050"/>
      <w:jc w:val="left"/>
    </w:pPr>
    <w:rPr>
      <w:sz w:val="18"/>
      <w:szCs w:val="18"/>
    </w:rPr>
  </w:style>
  <w:style w:type="paragraph" w:styleId="TOC8">
    <w:name w:val="toc 8"/>
    <w:basedOn w:val="a"/>
    <w:next w:val="a"/>
    <w:rsid w:val="00791793"/>
    <w:pPr>
      <w:ind w:left="1470"/>
      <w:jc w:val="left"/>
    </w:pPr>
    <w:rPr>
      <w:sz w:val="18"/>
      <w:szCs w:val="18"/>
    </w:rPr>
  </w:style>
  <w:style w:type="paragraph" w:customStyle="1" w:styleId="11">
    <w:name w:val="索引 11"/>
    <w:basedOn w:val="a"/>
    <w:next w:val="a"/>
    <w:rsid w:val="00791793"/>
    <w:rPr>
      <w:rFonts w:ascii="新宋体" w:eastAsia="新宋体" w:hAnsi="新宋体"/>
    </w:rPr>
  </w:style>
  <w:style w:type="paragraph" w:styleId="aa">
    <w:name w:val="Balloon Text"/>
    <w:basedOn w:val="a"/>
    <w:link w:val="a9"/>
    <w:rsid w:val="00791793"/>
    <w:pPr>
      <w:spacing w:line="240" w:lineRule="auto"/>
    </w:pPr>
    <w:rPr>
      <w:sz w:val="18"/>
      <w:szCs w:val="18"/>
    </w:rPr>
  </w:style>
  <w:style w:type="paragraph" w:styleId="a6">
    <w:name w:val="Subtitle"/>
    <w:basedOn w:val="a"/>
    <w:next w:val="a"/>
    <w:link w:val="a5"/>
    <w:qFormat/>
    <w:rsid w:val="0079179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e">
    <w:name w:val="Title"/>
    <w:basedOn w:val="a"/>
    <w:next w:val="1"/>
    <w:qFormat/>
    <w:rsid w:val="00791793"/>
    <w:pPr>
      <w:spacing w:before="240" w:after="60"/>
      <w:jc w:val="center"/>
      <w:outlineLvl w:val="0"/>
    </w:pPr>
    <w:rPr>
      <w:rFonts w:hAnsi="Arial"/>
      <w:b/>
      <w:sz w:val="44"/>
    </w:rPr>
  </w:style>
  <w:style w:type="paragraph" w:styleId="a8">
    <w:name w:val="footer"/>
    <w:basedOn w:val="a"/>
    <w:link w:val="a7"/>
    <w:rsid w:val="00791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5">
    <w:name w:val="toc 5"/>
    <w:basedOn w:val="ac"/>
    <w:next w:val="a"/>
    <w:rsid w:val="00791793"/>
    <w:pPr>
      <w:ind w:left="840"/>
      <w:jc w:val="left"/>
    </w:pPr>
    <w:rPr>
      <w:sz w:val="18"/>
      <w:szCs w:val="18"/>
    </w:rPr>
  </w:style>
  <w:style w:type="paragraph" w:styleId="TOC1">
    <w:name w:val="toc 1"/>
    <w:basedOn w:val="ac"/>
    <w:next w:val="a"/>
    <w:uiPriority w:val="39"/>
    <w:rsid w:val="00791793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3">
    <w:name w:val="toc 3"/>
    <w:basedOn w:val="ac"/>
    <w:next w:val="a"/>
    <w:rsid w:val="00791793"/>
    <w:pPr>
      <w:ind w:left="420"/>
      <w:jc w:val="left"/>
    </w:pPr>
    <w:rPr>
      <w:i/>
      <w:iCs/>
      <w:sz w:val="20"/>
      <w:szCs w:val="20"/>
    </w:rPr>
  </w:style>
  <w:style w:type="paragraph" w:customStyle="1" w:styleId="311">
    <w:name w:val="索引 31"/>
    <w:basedOn w:val="a"/>
    <w:next w:val="a"/>
    <w:rsid w:val="00791793"/>
    <w:pPr>
      <w:ind w:leftChars="400" w:left="400"/>
    </w:pPr>
    <w:rPr>
      <w:rFonts w:ascii="新宋体" w:eastAsia="新宋体" w:hAnsi="Arial"/>
    </w:rPr>
  </w:style>
  <w:style w:type="paragraph" w:customStyle="1" w:styleId="51">
    <w:name w:val="索引 51"/>
    <w:basedOn w:val="a"/>
    <w:next w:val="a"/>
    <w:rsid w:val="00791793"/>
    <w:pPr>
      <w:ind w:leftChars="800" w:left="800"/>
    </w:pPr>
    <w:rPr>
      <w:rFonts w:ascii="新宋体" w:eastAsia="新宋体" w:hAnsi="Arial"/>
    </w:rPr>
  </w:style>
  <w:style w:type="paragraph" w:customStyle="1" w:styleId="41">
    <w:name w:val="索引 41"/>
    <w:basedOn w:val="a"/>
    <w:next w:val="a"/>
    <w:rsid w:val="00791793"/>
    <w:pPr>
      <w:ind w:leftChars="600" w:left="600"/>
    </w:pPr>
    <w:rPr>
      <w:rFonts w:ascii="新宋体" w:eastAsia="新宋体" w:hAnsi="Arial"/>
    </w:rPr>
  </w:style>
  <w:style w:type="paragraph" w:customStyle="1" w:styleId="af">
    <w:name w:val="目录标题"/>
    <w:basedOn w:val="a"/>
    <w:next w:val="a"/>
    <w:rsid w:val="00791793"/>
    <w:pPr>
      <w:jc w:val="center"/>
    </w:pPr>
    <w:rPr>
      <w:b/>
      <w:sz w:val="32"/>
    </w:rPr>
  </w:style>
  <w:style w:type="paragraph" w:customStyle="1" w:styleId="af0">
    <w:name w:val="表格正文"/>
    <w:basedOn w:val="ac"/>
    <w:rsid w:val="00791793"/>
    <w:rPr>
      <w:i/>
      <w:iCs/>
    </w:rPr>
  </w:style>
  <w:style w:type="paragraph" w:customStyle="1" w:styleId="12">
    <w:name w:val="正文文本缩进1"/>
    <w:basedOn w:val="a"/>
    <w:rsid w:val="00791793"/>
    <w:pPr>
      <w:tabs>
        <w:tab w:val="left" w:pos="3346"/>
      </w:tabs>
      <w:ind w:firstLine="495"/>
    </w:pPr>
    <w:rPr>
      <w:i/>
      <w:iCs/>
    </w:rPr>
  </w:style>
  <w:style w:type="paragraph" w:customStyle="1" w:styleId="Title2">
    <w:name w:val="Title 2"/>
    <w:basedOn w:val="Normal0"/>
    <w:next w:val="ae"/>
    <w:rsid w:val="00791793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21">
    <w:name w:val="正文文本缩进 21"/>
    <w:basedOn w:val="a"/>
    <w:rsid w:val="00791793"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13">
    <w:name w:val="文档结构图1"/>
    <w:basedOn w:val="a"/>
    <w:rsid w:val="00791793"/>
    <w:pPr>
      <w:shd w:val="clear" w:color="auto" w:fill="000080"/>
    </w:pPr>
  </w:style>
  <w:style w:type="paragraph" w:customStyle="1" w:styleId="210">
    <w:name w:val="正文文本 21"/>
    <w:basedOn w:val="a"/>
    <w:rsid w:val="00791793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customStyle="1" w:styleId="14">
    <w:name w:val="索引标题1"/>
    <w:basedOn w:val="a"/>
    <w:next w:val="11"/>
    <w:rsid w:val="00791793"/>
    <w:rPr>
      <w:rFonts w:ascii="新宋体" w:eastAsia="新宋体" w:hAnsi="Arial"/>
    </w:rPr>
  </w:style>
  <w:style w:type="paragraph" w:customStyle="1" w:styleId="15">
    <w:name w:val="正文缩进1"/>
    <w:basedOn w:val="a"/>
    <w:rsid w:val="00791793"/>
    <w:pPr>
      <w:ind w:firstLineChars="200" w:firstLine="420"/>
    </w:pPr>
  </w:style>
  <w:style w:type="paragraph" w:customStyle="1" w:styleId="211">
    <w:name w:val="索引 21"/>
    <w:basedOn w:val="a"/>
    <w:next w:val="a"/>
    <w:rsid w:val="00791793"/>
    <w:pPr>
      <w:ind w:leftChars="200" w:left="200"/>
    </w:pPr>
    <w:rPr>
      <w:rFonts w:ascii="新宋体" w:eastAsia="新宋体" w:hAnsi="Arial"/>
    </w:rPr>
  </w:style>
  <w:style w:type="paragraph" w:styleId="af1">
    <w:name w:val="Document Map"/>
    <w:basedOn w:val="a"/>
    <w:link w:val="af2"/>
    <w:uiPriority w:val="99"/>
    <w:semiHidden/>
    <w:unhideWhenUsed/>
    <w:rsid w:val="004773CC"/>
    <w:rPr>
      <w:rFonts w:ascii="宋体"/>
      <w:sz w:val="18"/>
      <w:szCs w:val="18"/>
    </w:rPr>
  </w:style>
  <w:style w:type="character" w:customStyle="1" w:styleId="af2">
    <w:name w:val="文档结构图 字符"/>
    <w:basedOn w:val="a0"/>
    <w:link w:val="af1"/>
    <w:uiPriority w:val="99"/>
    <w:semiHidden/>
    <w:rsid w:val="004773CC"/>
    <w:rPr>
      <w:rFonts w:ascii="宋体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1C0F5D"/>
    <w:rPr>
      <w:rFonts w:ascii="Arial" w:hAnsi="Arial"/>
      <w:b/>
      <w:kern w:val="2"/>
      <w:sz w:val="28"/>
      <w:szCs w:val="24"/>
    </w:rPr>
  </w:style>
  <w:style w:type="paragraph" w:styleId="af3">
    <w:name w:val="List Paragraph"/>
    <w:basedOn w:val="a"/>
    <w:uiPriority w:val="34"/>
    <w:qFormat/>
    <w:rsid w:val="005644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K_REF\RK3288_REF\&#21457;&#24067;&#25991;&#20214;\&#25991;&#26723;\&#39033;&#30446;&#25991;&#26723;_&#27169;&#26495;&#30340;&#27169;&#26495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97D68-1A77-4F98-A27F-CCF73786C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项目文档_模板的模板</Template>
  <TotalTime>0</TotalTime>
  <Pages>1</Pages>
  <Words>296</Words>
  <Characters>1692</Characters>
  <Application>Microsoft Office Word</Application>
  <DocSecurity>0</DocSecurity>
  <PresentationFormat/>
  <Lines>14</Lines>
  <Paragraphs>3</Paragraphs>
  <Slides>0</Slides>
  <Notes>0</Notes>
  <HiddenSlides>0</HiddenSlides>
  <MMClips>0</MMClips>
  <ScaleCrop>false</ScaleCrop>
  <Company>fjmcc</Company>
  <LinksUpToDate>false</LinksUpToDate>
  <CharactersWithSpaces>1985</CharactersWithSpaces>
  <SharedDoc>false</SharedDoc>
  <HLinks>
    <vt:vector size="84" baseType="variant"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_Toc395102708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_Toc395102707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_Toc395102706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_Toc395102705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_Toc395102704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_Toc395102703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_Toc395102702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_Toc395102701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_Toc395102700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_Toc395102699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_Toc395102698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_Toc395102697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_Toc395102696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_Toc395102695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</dc:title>
  <dc:creator>user</dc:creator>
  <cp:lastModifiedBy> </cp:lastModifiedBy>
  <cp:revision>1</cp:revision>
  <cp:lastPrinted>2017-05-12T09:34:00Z</cp:lastPrinted>
  <dcterms:created xsi:type="dcterms:W3CDTF">2020-10-29T07:37:00Z</dcterms:created>
  <dcterms:modified xsi:type="dcterms:W3CDTF">2020-10-29T07:37:00Z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2052-8.1.0.3656</vt:lpwstr>
  </property>
</Properties>
</file>